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7DA21A6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Pr="007D278F" w:rsidR="00803614" w:rsidP="1965D722" w:rsidRDefault="008162BE" w14:paraId="49676188" w14:textId="795393ED">
      <w:pPr>
        <w:jc w:val="center"/>
        <w:rPr>
          <w:b/>
          <w:bCs/>
          <w:sz w:val="32"/>
          <w:szCs w:val="32"/>
          <w:highlight w:val="yellow"/>
        </w:rPr>
      </w:pPr>
      <w:r w:rsidRPr="1965D722">
        <w:rPr>
          <w:b/>
          <w:bCs/>
          <w:sz w:val="32"/>
          <w:szCs w:val="32"/>
        </w:rPr>
        <w:t xml:space="preserve">Projeto de banco de dados para um sistema de </w:t>
      </w:r>
      <w:r w:rsidRPr="1965D722" w:rsidR="26C9F9B9">
        <w:rPr>
          <w:b/>
          <w:bCs/>
          <w:sz w:val="32"/>
          <w:szCs w:val="32"/>
        </w:rPr>
        <w:t>Gerenciamento de Estacionamento</w:t>
      </w:r>
    </w:p>
    <w:p w:rsidRPr="007D278F" w:rsidR="00803614" w:rsidP="00F82DE4" w:rsidRDefault="00072D1E" w14:paraId="54600653" w14:textId="5BD60291">
      <w:pPr>
        <w:jc w:val="center"/>
        <w:rPr>
          <w:sz w:val="32"/>
          <w:szCs w:val="32"/>
        </w:rPr>
      </w:pPr>
      <w:proofErr w:type="spellStart"/>
      <w:r w:rsidRPr="1965D722">
        <w:rPr>
          <w:sz w:val="32"/>
          <w:szCs w:val="32"/>
        </w:rPr>
        <w:t>Realdo</w:t>
      </w:r>
      <w:proofErr w:type="spellEnd"/>
      <w:r w:rsidRPr="1965D722">
        <w:rPr>
          <w:sz w:val="32"/>
          <w:szCs w:val="32"/>
        </w:rPr>
        <w:t xml:space="preserve"> Justino Junior</w:t>
      </w:r>
      <w:r w:rsidRPr="1965D722" w:rsidR="00E212D0">
        <w:rPr>
          <w:sz w:val="32"/>
          <w:szCs w:val="32"/>
        </w:rPr>
        <w:t xml:space="preserve"> </w:t>
      </w:r>
      <w:r w:rsidRPr="1965D722">
        <w:rPr>
          <w:sz w:val="32"/>
          <w:szCs w:val="32"/>
        </w:rPr>
        <w:t>- https://github.com/Realdo-Justino</w:t>
      </w:r>
    </w:p>
    <w:p w:rsidRPr="007D278F" w:rsidR="006B5CF1" w:rsidP="00F82DE4" w:rsidRDefault="633D0BE2" w14:paraId="7A89E892" w14:textId="12497A39">
      <w:pPr>
        <w:jc w:val="center"/>
        <w:rPr>
          <w:sz w:val="32"/>
          <w:szCs w:val="32"/>
        </w:rPr>
      </w:pPr>
      <w:r w:rsidRPr="1965D722">
        <w:rPr>
          <w:sz w:val="32"/>
          <w:szCs w:val="32"/>
        </w:rPr>
        <w:t xml:space="preserve">Paulo </w:t>
      </w:r>
      <w:proofErr w:type="spellStart"/>
      <w:r w:rsidRPr="1965D722">
        <w:rPr>
          <w:sz w:val="32"/>
          <w:szCs w:val="32"/>
        </w:rPr>
        <w:t>Ronchi</w:t>
      </w:r>
      <w:proofErr w:type="spellEnd"/>
      <w:r w:rsidRPr="1965D722">
        <w:rPr>
          <w:sz w:val="32"/>
          <w:szCs w:val="32"/>
        </w:rPr>
        <w:t xml:space="preserve"> </w:t>
      </w:r>
      <w:proofErr w:type="spellStart"/>
      <w:r w:rsidRPr="1965D722">
        <w:rPr>
          <w:sz w:val="32"/>
          <w:szCs w:val="32"/>
        </w:rPr>
        <w:t>Francisconi</w:t>
      </w:r>
      <w:proofErr w:type="spellEnd"/>
      <w:r w:rsidRPr="1965D722" w:rsidR="00072D1E">
        <w:rPr>
          <w:sz w:val="32"/>
          <w:szCs w:val="32"/>
        </w:rPr>
        <w:t>- https://github.com/pauloFrancisconi</w:t>
      </w:r>
    </w:p>
    <w:p w:rsidRPr="008C76D7" w:rsidR="008162BE" w:rsidP="00F82DE4" w:rsidRDefault="003C1F1F" w14:paraId="7865578B" w14:textId="41295C94">
      <w:pPr>
        <w:jc w:val="center"/>
        <w:rPr>
          <w:sz w:val="32"/>
          <w:szCs w:val="32"/>
          <w:lang w:val="en-US"/>
        </w:rPr>
      </w:pPr>
      <w:r w:rsidRPr="008C76D7">
        <w:rPr>
          <w:sz w:val="32"/>
          <w:szCs w:val="32"/>
          <w:lang w:val="en-US"/>
        </w:rPr>
        <w:t>Rhyan Willemann Orben</w:t>
      </w:r>
      <w:r w:rsidRPr="008C76D7" w:rsidR="00E212D0">
        <w:rPr>
          <w:sz w:val="32"/>
          <w:szCs w:val="32"/>
          <w:lang w:val="en-US"/>
        </w:rPr>
        <w:t xml:space="preserve"> </w:t>
      </w:r>
      <w:r w:rsidRPr="008C76D7" w:rsidR="00072D1E">
        <w:rPr>
          <w:sz w:val="32"/>
          <w:szCs w:val="32"/>
          <w:lang w:val="en-US"/>
        </w:rPr>
        <w:t>-</w:t>
      </w:r>
      <w:r w:rsidRPr="008C76D7" w:rsidR="00E212D0">
        <w:rPr>
          <w:sz w:val="32"/>
          <w:szCs w:val="32"/>
          <w:lang w:val="en-US"/>
        </w:rPr>
        <w:t xml:space="preserve"> </w:t>
      </w:r>
      <w:r w:rsidRPr="008C76D7" w:rsidR="00072D1E">
        <w:rPr>
          <w:sz w:val="32"/>
          <w:szCs w:val="32"/>
          <w:lang w:val="en-US"/>
        </w:rPr>
        <w:t>https://github.com/rhyanorben</w:t>
      </w:r>
    </w:p>
    <w:p w:rsidR="008162BE" w:rsidP="00F82DE4" w:rsidRDefault="003C1F1F" w14:paraId="5C45DB18" w14:textId="06E393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Rocha </w:t>
      </w:r>
      <w:proofErr w:type="spellStart"/>
      <w:r>
        <w:rPr>
          <w:sz w:val="32"/>
          <w:szCs w:val="32"/>
        </w:rPr>
        <w:t>Speck</w:t>
      </w:r>
      <w:proofErr w:type="spellEnd"/>
      <w:r w:rsidRPr="007D278F" w:rsidR="00072D1E">
        <w:rPr>
          <w:sz w:val="32"/>
          <w:szCs w:val="32"/>
        </w:rPr>
        <w:t xml:space="preserve"> </w:t>
      </w:r>
      <w:r w:rsidRPr="00072D1E" w:rsidR="00072D1E">
        <w:t xml:space="preserve"> </w:t>
      </w:r>
      <w:r w:rsidR="00072D1E">
        <w:t xml:space="preserve"> </w:t>
      </w:r>
      <w:proofErr w:type="gramStart"/>
      <w:r w:rsidR="00072D1E">
        <w:t xml:space="preserve">-  </w:t>
      </w:r>
      <w:r w:rsidRPr="00072D1E" w:rsidR="00072D1E">
        <w:rPr>
          <w:sz w:val="32"/>
          <w:szCs w:val="32"/>
        </w:rPr>
        <w:t>https://github.com/igrocha</w:t>
      </w:r>
      <w:proofErr w:type="gramEnd"/>
    </w:p>
    <w:p w:rsidR="00072D1E" w:rsidP="00072D1E" w:rsidRDefault="00072D1E" w14:paraId="3BEBF4C9" w14:textId="4E5A5EE6">
      <w:pPr>
        <w:jc w:val="center"/>
        <w:rPr>
          <w:sz w:val="32"/>
          <w:szCs w:val="32"/>
        </w:rPr>
      </w:pPr>
      <w:r w:rsidRPr="007D278F">
        <w:rPr>
          <w:sz w:val="32"/>
          <w:szCs w:val="32"/>
        </w:rPr>
        <w:t xml:space="preserve"> </w:t>
      </w:r>
      <w:r w:rsidR="003C1F1F">
        <w:rPr>
          <w:sz w:val="32"/>
          <w:szCs w:val="32"/>
        </w:rPr>
        <w:t xml:space="preserve">João </w:t>
      </w:r>
      <w:proofErr w:type="gramStart"/>
      <w:r w:rsidR="003C1F1F">
        <w:rPr>
          <w:sz w:val="32"/>
          <w:szCs w:val="32"/>
        </w:rPr>
        <w:t>Augusto</w:t>
      </w:r>
      <w:r w:rsidRPr="00072D1E">
        <w:t xml:space="preserve"> </w:t>
      </w:r>
      <w:r>
        <w:t xml:space="preserve"> -</w:t>
      </w:r>
      <w:proofErr w:type="gramEnd"/>
      <w:r>
        <w:t xml:space="preserve"> </w:t>
      </w:r>
      <w:r w:rsidRPr="000F0229" w:rsidR="000F0229">
        <w:rPr>
          <w:sz w:val="32"/>
          <w:szCs w:val="32"/>
        </w:rPr>
        <w:t>https://github.com/Joao-AugustoPF</w:t>
      </w:r>
    </w:p>
    <w:p w:rsidR="000F0229" w:rsidP="00072D1E" w:rsidRDefault="000F0229" w14:paraId="01B6AEF6" w14:textId="31E39CD0">
      <w:pPr>
        <w:jc w:val="center"/>
        <w:rPr>
          <w:sz w:val="32"/>
          <w:szCs w:val="32"/>
        </w:rPr>
      </w:pPr>
      <w:r w:rsidRPr="000F0229">
        <w:rPr>
          <w:sz w:val="32"/>
          <w:szCs w:val="32"/>
        </w:rPr>
        <w:t>Wesley Schardosim Machado - https://github.com/Wesley-SM</w:t>
      </w:r>
    </w:p>
    <w:p w:rsidRPr="007D278F" w:rsidR="00DC2B23" w:rsidP="000F0229" w:rsidRDefault="00DC2B23" w14:paraId="6CDF547F" w14:textId="77777777">
      <w:pPr>
        <w:rPr>
          <w:sz w:val="32"/>
          <w:szCs w:val="32"/>
        </w:rPr>
      </w:pPr>
    </w:p>
    <w:p w:rsidRPr="007D278F" w:rsidR="006B5CF1" w:rsidP="00F82DE4" w:rsidRDefault="006B5CF1" w14:paraId="3FC5E327" w14:textId="77777777">
      <w:pPr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226BC1D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072D1E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072D1E">
        <w:rPr>
          <w:sz w:val="32"/>
          <w:szCs w:val="32"/>
        </w:rPr>
        <w:t>06</w:t>
      </w:r>
      <w:r w:rsidRPr="007D278F">
        <w:rPr>
          <w:sz w:val="32"/>
          <w:szCs w:val="32"/>
        </w:rPr>
        <w:t>/202</w:t>
      </w:r>
      <w:r w:rsidR="00072D1E">
        <w:rPr>
          <w:sz w:val="32"/>
          <w:szCs w:val="32"/>
        </w:rPr>
        <w:t>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00DF3D09" w:rsidRDefault="00000000" w14:paraId="2A9B6DAC" w14:textId="7A273495">
      <w:pPr>
        <w:rPr>
          <w:color w:val="A6A6A6" w:themeColor="background1" w:themeShade="A6"/>
          <w:sz w:val="32"/>
          <w:szCs w:val="32"/>
        </w:rPr>
      </w:pPr>
      <w:hyperlink r:id="rId4">
        <w:r w:rsidRPr="1965D722" w:rsidR="00072D1E">
          <w:rPr>
            <w:rStyle w:val="Hyperlink"/>
            <w:sz w:val="32"/>
            <w:szCs w:val="32"/>
          </w:rPr>
          <w:t>https://github.com/Joao-AugustoPF/sistema-de-gestao-de-estacionamento</w:t>
        </w:r>
      </w:hyperlink>
    </w:p>
    <w:p w:rsidRPr="00072D1E" w:rsidR="00072D1E" w:rsidP="1965D722" w:rsidRDefault="00072D1E" w14:paraId="5668724E" w14:textId="37A3323B"/>
    <w:p w:rsidR="00DF3D09" w:rsidP="1965D722" w:rsidRDefault="3B59E3D9" w14:paraId="6BFE5F86" w14:textId="1700CC35">
      <w:r>
        <w:rPr>
          <w:noProof/>
        </w:rPr>
        <w:drawing>
          <wp:inline distT="0" distB="0" distL="0" distR="0" wp14:anchorId="5D4749CF" wp14:editId="65B72445">
            <wp:extent cx="7334916" cy="3409950"/>
            <wp:effectExtent l="0" t="0" r="0" b="0"/>
            <wp:docPr id="736919697" name="Imagem 736919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9697" name="Imagem 736919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916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09" w:rsidP="1965D722" w:rsidRDefault="00DF3D09" w14:paraId="799665DA" w14:textId="536A0FB7">
      <w:pPr>
        <w:rPr>
          <w:b/>
          <w:bCs/>
          <w:sz w:val="32"/>
          <w:szCs w:val="32"/>
        </w:rPr>
      </w:pPr>
    </w:p>
    <w:p w:rsidR="00DF3D09" w:rsidP="1965D722" w:rsidRDefault="00DF3D09" w14:paraId="671BD2BD" w14:textId="7EEC6793">
      <w:pPr>
        <w:jc w:val="center"/>
      </w:pPr>
    </w:p>
    <w:p w:rsidR="00803614" w:rsidRDefault="00803614" w14:paraId="09AA1CBF" w14:textId="3A31ED8A">
      <w:pPr>
        <w:rPr>
          <w:b/>
          <w:bCs/>
          <w:sz w:val="32"/>
          <w:szCs w:val="32"/>
        </w:rPr>
      </w:pPr>
    </w:p>
    <w:p w:rsidR="00803614" w:rsidRDefault="00803614" w14:paraId="287292D0" w14:textId="4E76FA92">
      <w:pPr>
        <w:rPr>
          <w:b/>
          <w:bCs/>
          <w:sz w:val="32"/>
          <w:szCs w:val="32"/>
        </w:rPr>
      </w:pPr>
    </w:p>
    <w:p w:rsidR="00803614" w:rsidP="008162BE" w:rsidRDefault="00803614" w14:paraId="4577980B" w14:textId="5ABCB643">
      <w:pPr>
        <w:jc w:val="center"/>
      </w:pPr>
    </w:p>
    <w:p w:rsidR="00803614" w:rsidP="1965D722" w:rsidRDefault="3B59E3D9" w14:paraId="538EE83E" w14:textId="3088C3C6">
      <w:pPr>
        <w:ind w:left="708"/>
        <w:rPr>
          <w:b/>
          <w:bCs/>
          <w:sz w:val="32"/>
          <w:szCs w:val="32"/>
        </w:rPr>
      </w:pPr>
      <w:r w:rsidRPr="1965D722">
        <w:rPr>
          <w:b/>
          <w:bCs/>
          <w:sz w:val="32"/>
          <w:szCs w:val="32"/>
        </w:rPr>
        <w:t>Modelo ER Físico</w:t>
      </w:r>
    </w:p>
    <w:p w:rsidR="00BD7C72" w:rsidP="1965D722" w:rsidRDefault="00BD7C72" w14:paraId="17712D43" w14:textId="317E0358">
      <w:pPr>
        <w:ind w:left="708"/>
        <w:rPr>
          <w:b/>
          <w:bCs/>
          <w:sz w:val="32"/>
          <w:szCs w:val="32"/>
        </w:rPr>
      </w:pPr>
    </w:p>
    <w:p w:rsidR="00BD7C72" w:rsidP="1965D722" w:rsidRDefault="3B59E3D9" w14:paraId="07E4F709" w14:textId="204AA61F">
      <w:pPr>
        <w:rPr>
          <w:b w:val="1"/>
          <w:bCs w:val="1"/>
          <w:sz w:val="32"/>
          <w:szCs w:val="32"/>
        </w:rPr>
      </w:pPr>
      <w:r w:rsidRPr="551FF0A1">
        <w:rPr>
          <w:b w:val="1"/>
          <w:bCs w:val="1"/>
          <w:sz w:val="32"/>
          <w:szCs w:val="32"/>
        </w:rPr>
        <w:br w:type="page"/>
      </w:r>
      <w:r w:rsidR="471676BB">
        <w:drawing>
          <wp:inline wp14:editId="0237BDB9" wp14:anchorId="6D997F35">
            <wp:extent cx="7681628" cy="5715494"/>
            <wp:effectExtent l="0" t="0" r="0" b="0"/>
            <wp:docPr id="948161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0ea6ae95a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1628" cy="57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0DA7" w:rsidR="00C75347" w:rsidRDefault="00F812D7" w14:paraId="6B0A49D0" w14:textId="1E884F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t>Dicionário de Dados</w:t>
      </w:r>
    </w:p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700"/>
      </w:tblGrid>
      <w:tr w:rsidRPr="008C76D7" w:rsidR="008C76D7" w:rsidTr="008C76D7" w14:paraId="5B4B663C" w14:textId="77777777">
        <w:trPr>
          <w:trHeight w:val="288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434838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5DA6991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Permissoes</w:t>
            </w:r>
            <w:proofErr w:type="spellEnd"/>
          </w:p>
        </w:tc>
      </w:tr>
      <w:tr w:rsidRPr="008C76D7" w:rsidR="008C76D7" w:rsidTr="008C76D7" w14:paraId="369F94D7" w14:textId="77777777">
        <w:trPr>
          <w:trHeight w:val="288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69E010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269B808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identificar as roles dos funcionários</w:t>
            </w:r>
          </w:p>
        </w:tc>
      </w:tr>
      <w:tr w:rsidRPr="008C76D7" w:rsidR="008C76D7" w:rsidTr="008C76D7" w14:paraId="467546D3" w14:textId="77777777">
        <w:trPr>
          <w:trHeight w:val="288"/>
        </w:trPr>
        <w:tc>
          <w:tcPr>
            <w:tcW w:w="13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31DBA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Pr="008C76D7" w:rsidR="008C76D7" w:rsidTr="008C76D7" w14:paraId="545C99FA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C2AE8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52C9DB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BAA8AA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89541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10F934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D9173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019AF0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0022E58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F8BDE0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3D1234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94272B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537CB3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87BFD2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7ACC5B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A2B09C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identificador da permissão</w:t>
            </w:r>
          </w:p>
        </w:tc>
      </w:tr>
      <w:tr w:rsidRPr="008C76D7" w:rsidR="008C76D7" w:rsidTr="008C76D7" w14:paraId="7EBE262D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5CBEB1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descricao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B05DD8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B10003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FE55A6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CCB11F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57E038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E5B46F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Descrição da permissão</w:t>
            </w:r>
          </w:p>
        </w:tc>
      </w:tr>
      <w:tr w:rsidRPr="008C76D7" w:rsidR="008C76D7" w:rsidTr="008C76D7" w14:paraId="253E4E49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FCB923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FB6452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E87502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81A5BA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63B090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1D753C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CB6A0A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5E548854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24E06A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662477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35C009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B9047D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9212E3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8F7D54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6BD7C4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62362A7C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BFED9B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AF2AA6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A800D5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D8D310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C9EB2A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F37C99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A3C9BE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54013957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308C60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2A161A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42CAB4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0B3613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CA54B1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C3E1EC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62F69F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3183B995" w14:textId="77777777">
        <w:trPr>
          <w:trHeight w:val="288"/>
        </w:trPr>
        <w:tc>
          <w:tcPr>
            <w:tcW w:w="13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E01AE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40DEC07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5735CA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5B720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D6B9AC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41D99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E9338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6B0D5A8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C8A257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ACD16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8D9DB6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8C1CF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E4F160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154FD0F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A57695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67085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5BD313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6162F5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C243D4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46F4055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2107D7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DA9B0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1DD0F5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8A1DA7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445D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Pr="008C76D7" w:rsidR="008C76D7" w:rsidTr="008C76D7" w14:paraId="3023B6CA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A7D7C4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B146C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9832A6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7FDD9C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097870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0E6EBC" w:rsidRDefault="000E6EBC" w14:paraId="04E200DD" w14:textId="2679C9AB"/>
    <w:tbl>
      <w:tblPr>
        <w:tblW w:w="1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5260"/>
      </w:tblGrid>
      <w:tr w:rsidRPr="008C76D7" w:rsidR="008C76D7" w:rsidTr="008C76D7" w14:paraId="6D2732E7" w14:textId="77777777">
        <w:trPr>
          <w:trHeight w:val="288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EE2101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8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4190DAD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Funcionarios</w:t>
            </w:r>
            <w:proofErr w:type="spellEnd"/>
          </w:p>
        </w:tc>
      </w:tr>
      <w:tr w:rsidRPr="008C76D7" w:rsidR="008C76D7" w:rsidTr="008C76D7" w14:paraId="5341BC30" w14:textId="77777777">
        <w:trPr>
          <w:trHeight w:val="288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3D8C3D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80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7DDE467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armazenar os funcionários cadastrados</w:t>
            </w:r>
          </w:p>
        </w:tc>
      </w:tr>
      <w:tr w:rsidRPr="008C76D7" w:rsidR="008C76D7" w:rsidTr="008C76D7" w14:paraId="15029520" w14:textId="77777777">
        <w:trPr>
          <w:trHeight w:val="288"/>
        </w:trPr>
        <w:tc>
          <w:tcPr>
            <w:tcW w:w="1448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BDD54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Pr="008C76D7" w:rsidR="008C76D7" w:rsidTr="008C76D7" w14:paraId="2E68593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F1F9A8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A7920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3E7D76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03E7D1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85238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552ED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9813F5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6DDBE07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433F7B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8B3D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62CE90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3F543A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330626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23C37B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6B31BAE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identificador do funcionário</w:t>
            </w:r>
          </w:p>
        </w:tc>
      </w:tr>
      <w:tr w:rsidRPr="008C76D7" w:rsidR="008C76D7" w:rsidTr="008C76D7" w14:paraId="1E890D43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73F506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2FC868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CC13C8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 – 100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C3C31A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C49C47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501BE5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5EEF547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Nome do funcionário</w:t>
            </w:r>
          </w:p>
        </w:tc>
      </w:tr>
      <w:tr w:rsidRPr="008C76D7" w:rsidR="008C76D7" w:rsidTr="008C76D7" w14:paraId="1CC4E5E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ACE929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cpf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1DB719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14)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AA2996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14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AE410E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A69843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D0266C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202DEC0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CPF do funcionário</w:t>
            </w:r>
          </w:p>
        </w:tc>
      </w:tr>
      <w:tr w:rsidRPr="008C76D7" w:rsidR="008C76D7" w:rsidTr="008C76D7" w14:paraId="7FC41BA3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8B446C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70B154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40)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F3D3E3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40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B884E2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72BBC6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3E8CEF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7559594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E-mail do funcionário</w:t>
            </w:r>
          </w:p>
        </w:tc>
      </w:tr>
      <w:tr w:rsidRPr="008C76D7" w:rsidR="008C76D7" w:rsidTr="008C76D7" w14:paraId="74399892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1654AC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telefone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5F38DC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11)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B9346C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11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C0E928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617861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F807D7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6F5A3F4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Telefone do funcionário</w:t>
            </w:r>
          </w:p>
        </w:tc>
      </w:tr>
      <w:tr w:rsidRPr="008C76D7" w:rsidR="008C76D7" w:rsidTr="008C76D7" w14:paraId="2F283F63" w14:textId="77777777">
        <w:trPr>
          <w:trHeight w:val="576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09F11E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ativo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17E7DF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boolean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CB27B2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1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62ADFD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5D9BA6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CD1F5C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7DCFFCF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Identificação se o funcionário está habilitado ou desabilitado</w:t>
            </w:r>
          </w:p>
        </w:tc>
      </w:tr>
      <w:tr w:rsidRPr="008C76D7" w:rsidR="008C76D7" w:rsidTr="008C76D7" w14:paraId="6B4362F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614808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cargo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B935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EF2F94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A52982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DA3C4D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EC3609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485E788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Cargo do funcionário</w:t>
            </w:r>
          </w:p>
        </w:tc>
      </w:tr>
      <w:tr w:rsidRPr="008C76D7" w:rsidR="008C76D7" w:rsidTr="008C76D7" w14:paraId="6C792604" w14:textId="77777777">
        <w:trPr>
          <w:trHeight w:val="576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338318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permissao_id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DD046A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A3278B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1 -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D4EB40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F5CD0A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6BC556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5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6226257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Key da tabela de permissões correspondente a permissão do usuário no sistema</w:t>
            </w:r>
          </w:p>
        </w:tc>
      </w:tr>
      <w:tr w:rsidRPr="008C76D7" w:rsidR="008C76D7" w:rsidTr="008C76D7" w14:paraId="68D716EA" w14:textId="77777777">
        <w:trPr>
          <w:trHeight w:val="288"/>
        </w:trPr>
        <w:tc>
          <w:tcPr>
            <w:tcW w:w="1448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EB4601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481A102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E96F0A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F9A910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7BB98E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2E4E4E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60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22F353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46EA0EB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AEB258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A0A7E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F98A7E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E6CF01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60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442EF7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2CCE3DEC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C432B7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7E75B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1B8E28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CD7D50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60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F13270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3802065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F2A4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407A4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435BFD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D0C52C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60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CCF4E7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Pr="008C76D7" w:rsidR="008C76D7" w:rsidTr="008C76D7" w14:paraId="6EDEE9B4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0BA330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243DA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014B86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5F2FDA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608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5FA501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8C76D7" w:rsidRDefault="008C76D7" w14:paraId="1D92E753" w14:textId="77777777"/>
    <w:p w:rsidR="008C76D7" w:rsidRDefault="008C76D7" w14:paraId="5248F652" w14:textId="77777777"/>
    <w:tbl>
      <w:tblPr>
        <w:tblW w:w="14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378"/>
        <w:gridCol w:w="362"/>
        <w:gridCol w:w="6449"/>
      </w:tblGrid>
      <w:tr w:rsidRPr="008C76D7" w:rsidR="008C76D7" w:rsidTr="008C76D7" w14:paraId="2B2D154E" w14:textId="77777777">
        <w:trPr>
          <w:trHeight w:val="289"/>
        </w:trPr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77500B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98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2EA92CE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Vagas</w:t>
            </w:r>
          </w:p>
        </w:tc>
      </w:tr>
      <w:tr w:rsidRPr="008C76D7" w:rsidR="008C76D7" w:rsidTr="008C76D7" w14:paraId="301483A1" w14:textId="77777777">
        <w:trPr>
          <w:trHeight w:val="289"/>
        </w:trPr>
        <w:tc>
          <w:tcPr>
            <w:tcW w:w="1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B97145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98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6DF3767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armazenar os dados das vagas</w:t>
            </w:r>
          </w:p>
        </w:tc>
      </w:tr>
      <w:tr w:rsidRPr="008C76D7" w:rsidR="008C76D7" w:rsidTr="008C76D7" w14:paraId="15E65BA8" w14:textId="77777777">
        <w:trPr>
          <w:trHeight w:val="289"/>
        </w:trPr>
        <w:tc>
          <w:tcPr>
            <w:tcW w:w="144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E0A8D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Pr="008C76D7" w:rsidR="008C76D7" w:rsidTr="008C76D7" w14:paraId="103F3AED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156FD4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140081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083AFD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6FD1E7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785F1B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8973F2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6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D5E285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7D681D61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4C43FF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7D76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EBBE64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97E698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1A2D57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EE4921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1C493D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de identificador das vagas</w:t>
            </w:r>
          </w:p>
        </w:tc>
      </w:tr>
      <w:tr w:rsidRPr="008C76D7" w:rsidR="008C76D7" w:rsidTr="008C76D7" w14:paraId="3BBF9EBC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E3C0BA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numero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096B67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0E3D08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EC45D5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E3E50E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7B1774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E39D57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Número denominado a vaga</w:t>
            </w:r>
          </w:p>
        </w:tc>
      </w:tr>
      <w:tr w:rsidRPr="008C76D7" w:rsidR="008C76D7" w:rsidTr="008C76D7" w14:paraId="79079B79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1395E0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0D9E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22787E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195CA2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A7982E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29FA30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6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13CE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Key da tabela </w:t>
            </w: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TipoVaga</w:t>
            </w:r>
            <w:proofErr w:type="spellEnd"/>
          </w:p>
        </w:tc>
      </w:tr>
      <w:tr w:rsidRPr="008C76D7" w:rsidR="008C76D7" w:rsidTr="008C76D7" w14:paraId="7757344D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3E4603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B4C60D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C2D0FA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7BE157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24A5EF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A2A9A7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6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F75053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Key da tabela Veículos</w:t>
            </w:r>
          </w:p>
        </w:tc>
      </w:tr>
      <w:tr w:rsidRPr="008C76D7" w:rsidR="008C76D7" w:rsidTr="008C76D7" w14:paraId="329AFE1C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77E55E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disponivel</w:t>
            </w:r>
            <w:proofErr w:type="spellEnd"/>
          </w:p>
        </w:tc>
        <w:tc>
          <w:tcPr>
            <w:tcW w:w="14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4B22FF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tinyint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2E8228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1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E8072D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0C1D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7AADE0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11375C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Identificação da disponibilidade da vaga</w:t>
            </w:r>
          </w:p>
        </w:tc>
      </w:tr>
      <w:tr w:rsidRPr="008C76D7" w:rsidR="008C76D7" w:rsidTr="008C76D7" w14:paraId="2960872C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F133A5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C76D7" w:rsidR="008C76D7" w:rsidP="008C76D7" w:rsidRDefault="008C76D7" w14:paraId="1FB1B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</w:p>
        </w:tc>
        <w:tc>
          <w:tcPr>
            <w:tcW w:w="1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FDE72E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3EBED5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CFC737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BE6DF7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64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318CC4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4A3BA192" w14:textId="77777777">
        <w:trPr>
          <w:trHeight w:val="289"/>
        </w:trPr>
        <w:tc>
          <w:tcPr>
            <w:tcW w:w="144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72E673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53882414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CB2352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BAF091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4FBA59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50D936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7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4DDFEE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04E5B367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8DCF66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FE566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E97F08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5F2CE4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7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EE0107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1848CC99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B20330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INDEX_tipo_id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D52B81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96CF95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4A62DD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7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63848A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tipo_id</w:t>
            </w:r>
            <w:proofErr w:type="spellEnd"/>
          </w:p>
        </w:tc>
      </w:tr>
      <w:tr w:rsidRPr="008C76D7" w:rsidR="008C76D7" w:rsidTr="008C76D7" w14:paraId="4C6FD128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BDDC27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INDEX_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579B0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880D8C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209337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7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609438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_id</w:t>
            </w:r>
            <w:proofErr w:type="spellEnd"/>
          </w:p>
        </w:tc>
      </w:tr>
      <w:tr w:rsidRPr="008C76D7" w:rsidR="008C76D7" w:rsidTr="008C76D7" w14:paraId="4C7D325D" w14:textId="77777777">
        <w:trPr>
          <w:trHeight w:val="289"/>
        </w:trPr>
        <w:tc>
          <w:tcPr>
            <w:tcW w:w="29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8B7B9D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B60F3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15AF44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95B0F3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7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5641B6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631938" w:rsidRDefault="00631938" w14:paraId="56D293A3" w14:textId="0335D44A"/>
    <w:tbl>
      <w:tblPr>
        <w:tblW w:w="1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980"/>
      </w:tblGrid>
      <w:tr w:rsidRPr="008C76D7" w:rsidR="008C76D7" w:rsidTr="008C76D7" w14:paraId="6BAF8ED5" w14:textId="77777777">
        <w:trPr>
          <w:trHeight w:val="288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E0837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52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5C4F5CF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Movimentacoes</w:t>
            </w:r>
            <w:proofErr w:type="spellEnd"/>
          </w:p>
        </w:tc>
      </w:tr>
      <w:tr w:rsidRPr="008C76D7" w:rsidR="008C76D7" w:rsidTr="008C76D7" w14:paraId="02739B89" w14:textId="77777777">
        <w:trPr>
          <w:trHeight w:val="288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907664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2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3BECB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armazenar os dados das entradas e saídas dos veículos no estacionamento</w:t>
            </w:r>
          </w:p>
        </w:tc>
      </w:tr>
      <w:tr w:rsidRPr="008C76D7" w:rsidR="008C76D7" w:rsidTr="008C76D7" w14:paraId="5052223B" w14:textId="77777777">
        <w:trPr>
          <w:trHeight w:val="288"/>
        </w:trPr>
        <w:tc>
          <w:tcPr>
            <w:tcW w:w="142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8228B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pt-BR"/>
              </w:rPr>
              <w:t>Atributos</w:t>
            </w:r>
          </w:p>
        </w:tc>
      </w:tr>
      <w:tr w:rsidRPr="008C76D7" w:rsidR="008C76D7" w:rsidTr="008C76D7" w14:paraId="41AD404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9F8245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F9842C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F46A64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465F7C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6DEEB5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0F7AAA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85B4D3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7616CB0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E8861E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11FA60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631BB6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CEF3C3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0E666C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2025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0025F8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de identificador da movimentação</w:t>
            </w:r>
          </w:p>
        </w:tc>
      </w:tr>
      <w:tr w:rsidRPr="008C76D7" w:rsidR="008C76D7" w:rsidTr="008C76D7" w14:paraId="74F4B717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377AC5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vaga_id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11BD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3A7E09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A601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3AD503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AEC0DD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CDC27E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Key da tabela vagas</w:t>
            </w:r>
          </w:p>
        </w:tc>
      </w:tr>
      <w:tr w:rsidRPr="008C76D7" w:rsidR="008C76D7" w:rsidTr="008C76D7" w14:paraId="58E81A0A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B20E13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76C0E1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766250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4A6999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65F03D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623C5C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566EEE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Key da tabela </w:t>
            </w: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veiculos</w:t>
            </w:r>
            <w:proofErr w:type="spellEnd"/>
          </w:p>
        </w:tc>
      </w:tr>
      <w:tr w:rsidRPr="008C76D7" w:rsidR="008C76D7" w:rsidTr="008C76D7" w14:paraId="7409DE1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B3BD0B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entrada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0C2E99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0879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CE7AB2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E9DFF7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E5E3B3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0129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Data e hora que veículo acessou o estacionamento</w:t>
            </w:r>
          </w:p>
        </w:tc>
      </w:tr>
      <w:tr w:rsidRPr="008C76D7" w:rsidR="008C76D7" w:rsidTr="008C76D7" w14:paraId="70895873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99A2BE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saida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A92965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49DFFD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C6BAC9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9C941D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8EFFA9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96E8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Data e hora que veículo deixou o estacionamento</w:t>
            </w:r>
          </w:p>
        </w:tc>
      </w:tr>
      <w:tr w:rsidRPr="008C76D7" w:rsidR="008C76D7" w:rsidTr="008C76D7" w14:paraId="5670819C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013231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937331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5B05A4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984ADA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207120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44A492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0E5AED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0460CF4D" w14:textId="77777777">
        <w:trPr>
          <w:trHeight w:val="288"/>
        </w:trPr>
        <w:tc>
          <w:tcPr>
            <w:tcW w:w="1420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52916E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489320C4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0FD6A9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4EF878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42F7AB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C82D6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259C2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15C36C82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F5CE76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A274A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06EF8D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C4C342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27AA2C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02D80CBF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526844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Index_vaga_id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1AC80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1DC44E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A4CC64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E5EB87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vaga_id</w:t>
            </w:r>
            <w:proofErr w:type="spellEnd"/>
          </w:p>
        </w:tc>
      </w:tr>
      <w:tr w:rsidRPr="008C76D7" w:rsidR="008C76D7" w:rsidTr="008C76D7" w14:paraId="421CDA9F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56DA87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index_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AE5D0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D8DEFB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9312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D64765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_id</w:t>
            </w:r>
            <w:proofErr w:type="spellEnd"/>
          </w:p>
        </w:tc>
      </w:tr>
      <w:tr w:rsidRPr="008C76D7" w:rsidR="008C76D7" w:rsidTr="008C76D7" w14:paraId="29AB0342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7FBD8B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3B574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343C0D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94A1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A5F6B7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8C76D7" w:rsidRDefault="008C76D7" w14:paraId="35FDA90B" w14:textId="77777777"/>
    <w:tbl>
      <w:tblPr>
        <w:tblW w:w="15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3140"/>
        <w:gridCol w:w="1680"/>
        <w:gridCol w:w="1680"/>
        <w:gridCol w:w="420"/>
        <w:gridCol w:w="400"/>
        <w:gridCol w:w="4980"/>
      </w:tblGrid>
      <w:tr w:rsidRPr="008C76D7" w:rsidR="008C76D7" w:rsidTr="008C76D7" w14:paraId="4B6E4225" w14:textId="77777777">
        <w:trPr>
          <w:trHeight w:val="288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F51B22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98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2C2CBD7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Veiculos</w:t>
            </w:r>
            <w:proofErr w:type="spellEnd"/>
          </w:p>
        </w:tc>
      </w:tr>
      <w:tr w:rsidRPr="008C76D7" w:rsidR="008C76D7" w:rsidTr="008C76D7" w14:paraId="6A36BD64" w14:textId="77777777">
        <w:trPr>
          <w:trHeight w:val="288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FEC68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98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0B662F7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armazenar os veículos cadastrados</w:t>
            </w:r>
          </w:p>
        </w:tc>
      </w:tr>
      <w:tr w:rsidRPr="008C76D7" w:rsidR="008C76D7" w:rsidTr="008C76D7" w14:paraId="6C682D63" w14:textId="77777777">
        <w:trPr>
          <w:trHeight w:val="288"/>
        </w:trPr>
        <w:tc>
          <w:tcPr>
            <w:tcW w:w="156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10CA0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u w:val="single"/>
                <w:lang w:eastAsia="pt-BR"/>
              </w:rPr>
              <w:t>Atributos</w:t>
            </w:r>
          </w:p>
        </w:tc>
      </w:tr>
      <w:tr w:rsidRPr="008C76D7" w:rsidR="008C76D7" w:rsidTr="008C76D7" w14:paraId="7C1568E9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3A2248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E6028B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A07781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B978C6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FF2618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0933E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BD817C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7E0B6F54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C66AC4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9EB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936A7B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0CE19E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DC3E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FC19B6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1726EA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de identificador do veículo</w:t>
            </w:r>
          </w:p>
        </w:tc>
      </w:tr>
      <w:tr w:rsidRPr="008C76D7" w:rsidR="008C76D7" w:rsidTr="008C76D7" w14:paraId="71110CB9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7BADCF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placa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6BC5F9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3AB74C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 – 10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3ACB39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373716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ED1DDA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43003D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Placa do veículo</w:t>
            </w:r>
          </w:p>
        </w:tc>
      </w:tr>
      <w:tr w:rsidRPr="008C76D7" w:rsidR="008C76D7" w:rsidTr="008C76D7" w14:paraId="4B32DAF7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622148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tipo_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veiculo</w:t>
            </w:r>
            <w:proofErr w:type="spellEnd"/>
            <w:proofErr w:type="gramEnd"/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479B07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ENUM(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'carro', 'moto', 'caminhão')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B72CA7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DCF561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627403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AD697B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586B0A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 do veículo</w:t>
            </w:r>
          </w:p>
        </w:tc>
      </w:tr>
      <w:tr w:rsidRPr="008C76D7" w:rsidR="008C76D7" w:rsidTr="008C76D7" w14:paraId="7682DE5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90724D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modelo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21D80F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0EA099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D7F52C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897837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79B710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14B081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Modelo do veículo</w:t>
            </w:r>
          </w:p>
        </w:tc>
      </w:tr>
      <w:tr w:rsidRPr="008C76D7" w:rsidR="008C76D7" w:rsidTr="008C76D7" w14:paraId="23D56719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5992E2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marca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08BCFE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EB3ACE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DFE0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4AED81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2A5172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27594A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Marca do veículo</w:t>
            </w:r>
          </w:p>
        </w:tc>
      </w:tr>
      <w:tr w:rsidRPr="008C76D7" w:rsidR="008C76D7" w:rsidTr="008C76D7" w14:paraId="7DD0D261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CE0F10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cor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C8BE6F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20)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E29A0B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20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E07BC3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9CB554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89273F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57753A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Cor do veículo</w:t>
            </w:r>
          </w:p>
        </w:tc>
      </w:tr>
      <w:tr w:rsidRPr="008C76D7" w:rsidR="008C76D7" w:rsidTr="008C76D7" w14:paraId="5EF3EF8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F23D3B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ano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C7EE74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B7B8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CAB4F8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31612A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0D5939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C8CC1C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Ano de fabricação do veículo</w:t>
            </w:r>
          </w:p>
        </w:tc>
      </w:tr>
      <w:tr w:rsidRPr="008C76D7" w:rsidR="008C76D7" w:rsidTr="008C76D7" w14:paraId="6BFB7FEA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F38996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proprietario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961923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100)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F32BEE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20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8D2F1A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F8E251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B31690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197EA1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Proprietário do veículo</w:t>
            </w:r>
          </w:p>
        </w:tc>
      </w:tr>
      <w:tr w:rsidRPr="008C76D7" w:rsidR="008C76D7" w:rsidTr="008C76D7" w14:paraId="0947E252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A672A0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telefone_proprietario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2C3DEF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15)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F4D080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0 – 15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9393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4318EC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C403F1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7C12F7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Telefone do proprietário do veículo</w:t>
            </w:r>
          </w:p>
        </w:tc>
      </w:tr>
      <w:tr w:rsidRPr="008C76D7" w:rsidR="008C76D7" w:rsidTr="008C76D7" w14:paraId="25397864" w14:textId="77777777">
        <w:trPr>
          <w:trHeight w:val="288"/>
        </w:trPr>
        <w:tc>
          <w:tcPr>
            <w:tcW w:w="156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5C22CB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398D41FE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8CC5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17269E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D5644B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1982E3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6313A0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243C4992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B29805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22E80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D11D17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F9E5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82CA82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2721FA62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7DF389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98B98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B77B22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9F9DF5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1F9619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10FCA219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D8F4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C8654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85DB68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E30A36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AFA578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Pr="008C76D7" w:rsidR="008C76D7" w:rsidTr="008C76D7" w14:paraId="24E7B8E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6E35A9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B1663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4F195B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309085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80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C90AA7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8C76D7" w:rsidRDefault="008C76D7" w14:paraId="073E5002" w14:textId="77777777"/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700"/>
      </w:tblGrid>
      <w:tr w:rsidRPr="008C76D7" w:rsidR="008C76D7" w:rsidTr="008C76D7" w14:paraId="5E58E47D" w14:textId="77777777">
        <w:trPr>
          <w:trHeight w:val="288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F9871F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3657B8C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Tarifas</w:t>
            </w:r>
          </w:p>
        </w:tc>
      </w:tr>
      <w:tr w:rsidRPr="008C76D7" w:rsidR="008C76D7" w:rsidTr="008C76D7" w14:paraId="66834505" w14:textId="77777777">
        <w:trPr>
          <w:trHeight w:val="288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34277B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77F754F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armazenar os dados das tarifas por tipo de vaga</w:t>
            </w:r>
          </w:p>
        </w:tc>
      </w:tr>
      <w:tr w:rsidRPr="008C76D7" w:rsidR="008C76D7" w:rsidTr="008C76D7" w14:paraId="592D19E7" w14:textId="77777777">
        <w:trPr>
          <w:trHeight w:val="288"/>
        </w:trPr>
        <w:tc>
          <w:tcPr>
            <w:tcW w:w="13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4FBC1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Pr="008C76D7" w:rsidR="008C76D7" w:rsidTr="008C76D7" w14:paraId="52F085C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247A9F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250CDB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0F09C8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9B2BA7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8A8781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21302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E4B89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5CF2B83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0492D3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2593FF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4F8F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DC3DF7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E5FC08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A68CF2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1E0178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de identificador das tarifas</w:t>
            </w:r>
          </w:p>
        </w:tc>
      </w:tr>
      <w:tr w:rsidRPr="008C76D7" w:rsidR="008C76D7" w:rsidTr="008C76D7" w14:paraId="4BB66ED2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6929FC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2076D4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1F91A0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C6896C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36DED8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B3EDAB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55A7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Key da tabela </w:t>
            </w: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TipoVaga</w:t>
            </w:r>
            <w:proofErr w:type="spellEnd"/>
          </w:p>
        </w:tc>
      </w:tr>
      <w:tr w:rsidRPr="008C76D7" w:rsidR="008C76D7" w:rsidTr="008C76D7" w14:paraId="265454A7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0C6489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valor_por_hora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1DB2AE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decimal(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10, 2)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009072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0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5634D7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D9F84D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BB888F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16C646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Valor cobrado por hora por tipo de vaga</w:t>
            </w:r>
          </w:p>
        </w:tc>
      </w:tr>
      <w:tr w:rsidRPr="008C76D7" w:rsidR="008C76D7" w:rsidTr="008C76D7" w14:paraId="604188D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C405BF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C14EFA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A3A496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91F0B0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6F6C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39AAE0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012E75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2821E003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D2B5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2718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8C6477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9B029F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647007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CE981E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528C53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7CC46E4F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69BAC8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D3798C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8ECF84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5FDFB3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B9C0A2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C3E86C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5C68AB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323E16A9" w14:textId="77777777">
        <w:trPr>
          <w:trHeight w:val="288"/>
        </w:trPr>
        <w:tc>
          <w:tcPr>
            <w:tcW w:w="13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6C8D9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634BC013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2F8252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4B698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C1649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E1B935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2F099D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747E7FAE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C147E5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94057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46F7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477752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5D7024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1B3F333F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3F5310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INDEX_tipo_id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0665B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1D39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EA7F6F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CBA1ED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tipo_Id</w:t>
            </w:r>
            <w:proofErr w:type="spellEnd"/>
          </w:p>
        </w:tc>
      </w:tr>
      <w:tr w:rsidRPr="008C76D7" w:rsidR="008C76D7" w:rsidTr="008C76D7" w14:paraId="7C2568D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29DB06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68477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2F4789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7C23A0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137FE5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Pr="008C76D7" w:rsidR="008C76D7" w:rsidTr="008C76D7" w14:paraId="1BEDB70D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2339EA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15B30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26F265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D1FBCF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5A02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8C76D7" w:rsidRDefault="008C76D7" w14:paraId="559B0314" w14:textId="77777777"/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420"/>
        <w:gridCol w:w="400"/>
        <w:gridCol w:w="4700"/>
      </w:tblGrid>
      <w:tr w:rsidRPr="008C76D7" w:rsidR="008C76D7" w:rsidTr="008C76D7" w14:paraId="34A81227" w14:textId="77777777">
        <w:trPr>
          <w:trHeight w:val="288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454CB1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43FF4FE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TipoVaga</w:t>
            </w:r>
            <w:proofErr w:type="spellEnd"/>
          </w:p>
        </w:tc>
      </w:tr>
      <w:tr w:rsidRPr="008C76D7" w:rsidR="008C76D7" w:rsidTr="008C76D7" w14:paraId="1D675A08" w14:textId="77777777">
        <w:trPr>
          <w:trHeight w:val="288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ECD2A7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0FE34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armazenar os dados dos tipos de vaga</w:t>
            </w:r>
          </w:p>
        </w:tc>
      </w:tr>
      <w:tr w:rsidRPr="008C76D7" w:rsidR="008C76D7" w:rsidTr="008C76D7" w14:paraId="0B423DFD" w14:textId="77777777">
        <w:trPr>
          <w:trHeight w:val="288"/>
        </w:trPr>
        <w:tc>
          <w:tcPr>
            <w:tcW w:w="13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0F5A8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Pr="008C76D7" w:rsidR="008C76D7" w:rsidTr="008C76D7" w14:paraId="4E6374D7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750D2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2B1E04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CF6A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D8724F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4A2EA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907723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DB5B16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0A8D9A41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8862D5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E85C57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CF5007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E1F520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299F7D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7C58FC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12A9B1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de identificador dos tipos de vagas</w:t>
            </w:r>
          </w:p>
        </w:tc>
      </w:tr>
      <w:tr w:rsidRPr="008C76D7" w:rsidR="008C76D7" w:rsidTr="008C76D7" w14:paraId="00D098A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56366A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descricao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16734D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varchar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50)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F622FD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 – 50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4D1EC8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46BB68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3456D4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97ECEC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Descrição do tipo de vaga</w:t>
            </w:r>
          </w:p>
        </w:tc>
      </w:tr>
      <w:tr w:rsidRPr="008C76D7" w:rsidR="008C76D7" w:rsidTr="008C76D7" w14:paraId="641CD70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D7CA35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1924F2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4F3E36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B681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30322F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A624AB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7D8D2D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5046C54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171CA0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55F9DD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0374FA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4F64CA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7E8280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0541F4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63FF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57A09A27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60B2BC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59B5C3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42D8B8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24EF3A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9E5B17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BD7239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77D292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3034829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746B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E72F6D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B74E72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ED4BAF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215F3A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F31C1D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2E6ED9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492C3A2A" w14:textId="77777777">
        <w:trPr>
          <w:trHeight w:val="288"/>
        </w:trPr>
        <w:tc>
          <w:tcPr>
            <w:tcW w:w="139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9825CB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7888EA4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0C03AF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9A405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461C6D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61521A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3B8184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55B8F6A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790C1D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76A49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389E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C07A6E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C9AB25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0E79FE09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3DAEA9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06663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30D556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192211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E0D476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5E90D1CC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913663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84599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11C139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D2745D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6B0253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Pr="008C76D7" w:rsidR="008C76D7" w:rsidTr="008C76D7" w14:paraId="558E5E1A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4CD741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08EAC5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199871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9E039B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5A143DA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8C76D7" w:rsidRDefault="008C76D7" w14:paraId="16064DF5" w14:textId="77777777"/>
    <w:tbl>
      <w:tblPr>
        <w:tblW w:w="15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2920"/>
        <w:gridCol w:w="1680"/>
        <w:gridCol w:w="1680"/>
        <w:gridCol w:w="420"/>
        <w:gridCol w:w="400"/>
        <w:gridCol w:w="4700"/>
      </w:tblGrid>
      <w:tr w:rsidRPr="008C76D7" w:rsidR="008C76D7" w:rsidTr="008C76D7" w14:paraId="06B9D258" w14:textId="77777777">
        <w:trPr>
          <w:trHeight w:val="288"/>
        </w:trPr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7E0A93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348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60C87EE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Pagamentos</w:t>
            </w:r>
          </w:p>
        </w:tc>
      </w:tr>
      <w:tr w:rsidRPr="008C76D7" w:rsidR="008C76D7" w:rsidTr="008C76D7" w14:paraId="3B12427A" w14:textId="77777777">
        <w:trPr>
          <w:trHeight w:val="288"/>
        </w:trPr>
        <w:tc>
          <w:tcPr>
            <w:tcW w:w="1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1C72CB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48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C76D7" w:rsidR="008C76D7" w:rsidP="008C76D7" w:rsidRDefault="008C76D7" w14:paraId="710A816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Tabela responsável por armazenar os dados dos pagamentos</w:t>
            </w:r>
          </w:p>
        </w:tc>
      </w:tr>
      <w:tr w:rsidRPr="008C76D7" w:rsidR="008C76D7" w:rsidTr="008C76D7" w14:paraId="2C33BCF3" w14:textId="77777777">
        <w:trPr>
          <w:trHeight w:val="288"/>
        </w:trPr>
        <w:tc>
          <w:tcPr>
            <w:tcW w:w="151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68D0C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Pr="008C76D7" w:rsidR="008C76D7" w:rsidTr="008C76D7" w14:paraId="52BD330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57E48C5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5E9E7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9512B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2A0DD22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F42D89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727CC15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71243B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Pr="008C76D7" w:rsidR="008C76D7" w:rsidTr="008C76D7" w14:paraId="5FF2650E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F5B621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FCE0DC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EF45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E2D9FE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75C00F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F9EB9D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74CFF7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Código de identificador do pagamento</w:t>
            </w:r>
          </w:p>
        </w:tc>
      </w:tr>
      <w:tr w:rsidRPr="008C76D7" w:rsidR="008C76D7" w:rsidTr="008C76D7" w14:paraId="2DBF3D1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11BB3A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movimentacao_id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EC8319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12417F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1 –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0B961D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2EA29D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C53658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X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66A0E9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Foreign</w:t>
            </w:r>
            <w:proofErr w:type="spell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Key da tabela movimentação</w:t>
            </w:r>
          </w:p>
        </w:tc>
      </w:tr>
      <w:tr w:rsidRPr="008C76D7" w:rsidR="008C76D7" w:rsidTr="008C76D7" w14:paraId="53DF30EA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1C9804C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metodo_pagamento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EFB590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ENUM(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'Cartão', 'Dinheiro', 'Pix')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B9401A4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3 – 8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580FDA1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32E018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6FCED0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01E423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Forma de pagamento utilizada</w:t>
            </w:r>
          </w:p>
        </w:tc>
      </w:tr>
      <w:tr w:rsidRPr="008C76D7" w:rsidR="008C76D7" w:rsidTr="008C76D7" w14:paraId="075E7356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4646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valor_pago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9FAFD2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decimal(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10, 2)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CCD7CA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0 - </w:t>
            </w:r>
            <w:proofErr w:type="gram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</w:t>
            </w:r>
            <w:proofErr w:type="gramEnd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 xml:space="preserve">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2331BA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DB9D15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CA06BB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15224E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Valor do pagamento cobrado pelo estacionamento</w:t>
            </w:r>
          </w:p>
        </w:tc>
      </w:tr>
      <w:tr w:rsidRPr="008C76D7" w:rsidR="008C76D7" w:rsidTr="008C76D7" w14:paraId="67DE078A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D7B4D4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data_pagamento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0E51A9D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DED6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sem limite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72D33C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NOT NULL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C289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CFC7BB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6D22B74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Data e hora que foi realizado pagamento</w:t>
            </w:r>
          </w:p>
        </w:tc>
      </w:tr>
      <w:tr w:rsidRPr="008C76D7" w:rsidR="008C76D7" w:rsidTr="008C76D7" w14:paraId="0D5E17B0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4BD436F0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74C6E0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3A26D2E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E7583CA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D4DCC19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2C9BD4B1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C76D7" w:rsidR="008C76D7" w:rsidP="008C76D7" w:rsidRDefault="008C76D7" w14:paraId="713B5CA5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  <w:tr w:rsidRPr="008C76D7" w:rsidR="008C76D7" w:rsidTr="008C76D7" w14:paraId="6274BBC4" w14:textId="77777777">
        <w:trPr>
          <w:trHeight w:val="288"/>
        </w:trPr>
        <w:tc>
          <w:tcPr>
            <w:tcW w:w="151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DBF643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Pr="008C76D7" w:rsidR="008C76D7" w:rsidTr="008C76D7" w14:paraId="4D2F9A5F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33543F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420657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086482D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12FC1A4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  <w:hideMark/>
          </w:tcPr>
          <w:p w:rsidRPr="008C76D7" w:rsidR="008C76D7" w:rsidP="008C76D7" w:rsidRDefault="008C76D7" w14:paraId="6C888A5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Pr="008C76D7" w:rsidR="008C76D7" w:rsidTr="008C76D7" w14:paraId="6C221978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642110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PRIMARY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F94A7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4E588D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4C00CE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6BAECFB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id</w:t>
            </w:r>
          </w:p>
        </w:tc>
      </w:tr>
      <w:tr w:rsidRPr="008C76D7" w:rsidR="008C76D7" w:rsidTr="008C76D7" w14:paraId="660616BB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3380AF3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INDEX_movimentacao_id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808FD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C02F58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Sim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3891C98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Não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4BED348E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proofErr w:type="spellStart"/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movimentacao_id</w:t>
            </w:r>
            <w:proofErr w:type="spellEnd"/>
          </w:p>
        </w:tc>
      </w:tr>
      <w:tr w:rsidRPr="008C76D7" w:rsidR="008C76D7" w:rsidTr="008C76D7" w14:paraId="442C83A5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2A2FA66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16CD5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73BDD9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EAFEDEC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6E47664D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u w:val="single"/>
                <w:lang w:eastAsia="pt-BR"/>
              </w:rPr>
              <w:t> </w:t>
            </w:r>
          </w:p>
        </w:tc>
      </w:tr>
      <w:tr w:rsidRPr="008C76D7" w:rsidR="008C76D7" w:rsidTr="008C76D7" w14:paraId="0769CD0C" w14:textId="77777777">
        <w:trPr>
          <w:trHeight w:val="288"/>
        </w:trPr>
        <w:tc>
          <w:tcPr>
            <w:tcW w:w="3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AC32B87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2C69CB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19EEECF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793C7388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  <w:tc>
          <w:tcPr>
            <w:tcW w:w="55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  <w:hideMark/>
          </w:tcPr>
          <w:p w:rsidRPr="008C76D7" w:rsidR="008C76D7" w:rsidP="008C76D7" w:rsidRDefault="008C76D7" w14:paraId="1F291DD2" w14:textId="77777777">
            <w:pPr>
              <w:spacing w:after="0" w:line="240" w:lineRule="auto"/>
              <w:rPr>
                <w:rFonts w:ascii="Calibri" w:hAnsi="Calibri" w:eastAsia="Times New Roman" w:cs="Calibri"/>
                <w:color w:val="A6A6A6"/>
                <w:lang w:eastAsia="pt-BR"/>
              </w:rPr>
            </w:pPr>
            <w:r w:rsidRPr="008C76D7">
              <w:rPr>
                <w:rFonts w:ascii="Calibri" w:hAnsi="Calibri" w:eastAsia="Times New Roman" w:cs="Calibri"/>
                <w:color w:val="A6A6A6"/>
                <w:lang w:eastAsia="pt-BR"/>
              </w:rPr>
              <w:t> </w:t>
            </w:r>
          </w:p>
        </w:tc>
      </w:tr>
    </w:tbl>
    <w:p w:rsidR="008C76D7" w:rsidRDefault="008C76D7" w14:paraId="55E5FC80" w14:textId="77777777"/>
    <w:p w:rsidR="008C76D7" w:rsidRDefault="008C76D7" w14:paraId="75A23356" w14:textId="77777777"/>
    <w:p w:rsidRPr="000E6EBC" w:rsidR="000E6EBC" w:rsidRDefault="000E6EBC" w14:paraId="40C170E7" w14:textId="7419C8A9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:rsidRPr="005979EB" w:rsidR="000E6EBC" w:rsidRDefault="000E6EBC" w14:paraId="1C33E289" w14:textId="7F75A1D2">
      <w:pPr>
        <w:rPr>
          <w:color w:val="BFBFBF" w:themeColor="background1" w:themeShade="BF"/>
        </w:rPr>
      </w:pPr>
      <w:r w:rsidRPr="551FF0A1" w:rsidR="129ADEB3">
        <w:rPr>
          <w:color w:val="BFBFBF" w:themeColor="background1" w:themeTint="FF" w:themeShade="BF"/>
        </w:rPr>
        <w:t>Tabela Permissões</w:t>
      </w:r>
    </w:p>
    <w:p w:rsidR="129ADEB3" w:rsidP="551FF0A1" w:rsidRDefault="129ADEB3" w14:paraId="2A3C2706" w14:textId="39B2564C">
      <w:pPr>
        <w:pStyle w:val="Normal"/>
        <w:spacing w:after="0" w:line="240" w:lineRule="auto"/>
        <w:rPr>
          <w:rFonts w:ascii="Consolas" w:hAnsi="Consolas" w:cs="Consolas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Permissoes (</w:t>
      </w:r>
    </w:p>
    <w:p w:rsidR="129ADEB3" w:rsidP="551FF0A1" w:rsidRDefault="129ADEB3" w14:paraId="4922CE70" w14:textId="392041C6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UNSIGNED PRIMARY KEY AUTO_INCREMENT,</w:t>
      </w:r>
    </w:p>
    <w:p w:rsidR="129ADEB3" w:rsidP="551FF0A1" w:rsidRDefault="129ADEB3" w14:paraId="6DF09A85" w14:textId="6639C01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descricao VARCHAR(50) NOT NULL</w:t>
      </w:r>
    </w:p>
    <w:p w:rsidR="129ADEB3" w:rsidP="551FF0A1" w:rsidRDefault="129ADEB3" w14:paraId="16E7C367" w14:textId="54125EFD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129ADEB3" w:rsidP="551FF0A1" w:rsidRDefault="129ADEB3" w14:paraId="769C91DB" w14:textId="56FAE04A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129ADEB3" w:rsidP="551FF0A1" w:rsidRDefault="129ADEB3" w14:paraId="5BEEFF75" w14:textId="6A31A400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Funcionários</w:t>
      </w:r>
    </w:p>
    <w:p w:rsidR="551FF0A1" w:rsidP="551FF0A1" w:rsidRDefault="551FF0A1" w14:paraId="36EFA39A" w14:textId="1EBB308C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</w:p>
    <w:p w:rsidR="129ADEB3" w:rsidP="551FF0A1" w:rsidRDefault="129ADEB3" w14:paraId="0FB12D56" w14:textId="5431C86B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Funcionarios (</w:t>
      </w:r>
    </w:p>
    <w:p w:rsidR="129ADEB3" w:rsidP="551FF0A1" w:rsidRDefault="129ADEB3" w14:paraId="7E855F0D" w14:textId="2DF4957F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UNSIGNED PRIMARY KEY AUTO_INCREMENT,</w:t>
      </w:r>
    </w:p>
    <w:p w:rsidR="129ADEB3" w:rsidP="551FF0A1" w:rsidRDefault="129ADEB3" w14:paraId="4511977C" w14:textId="7B056E46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nome VARCHAR(100) NOT NULL,</w:t>
      </w:r>
    </w:p>
    <w:p w:rsidR="129ADEB3" w:rsidP="551FF0A1" w:rsidRDefault="129ADEB3" w14:paraId="7ECC3FD9" w14:textId="66FA8D52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cpf VARCHAR(14) NOT NULL,</w:t>
      </w:r>
    </w:p>
    <w:p w:rsidR="129ADEB3" w:rsidP="551FF0A1" w:rsidRDefault="129ADEB3" w14:paraId="39750FF8" w14:textId="3B9305BA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email VARCHAR(40) NOT NULL,</w:t>
      </w:r>
    </w:p>
    <w:p w:rsidR="129ADEB3" w:rsidP="551FF0A1" w:rsidRDefault="129ADEB3" w14:paraId="705CDFE5" w14:textId="09D18002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telefone VARCHAR(11) NOT NULL,</w:t>
      </w:r>
    </w:p>
    <w:p w:rsidR="129ADEB3" w:rsidP="551FF0A1" w:rsidRDefault="129ADEB3" w14:paraId="28AD2D67" w14:textId="3BBBA7E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ativo BOOLEAN DEFAULT TRUE,</w:t>
      </w:r>
    </w:p>
    <w:p w:rsidR="129ADEB3" w:rsidP="551FF0A1" w:rsidRDefault="129ADEB3" w14:paraId="19FC4984" w14:textId="6E4D8FB7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cargo VARCHAR(50),</w:t>
      </w:r>
    </w:p>
    <w:p w:rsidR="129ADEB3" w:rsidP="551FF0A1" w:rsidRDefault="129ADEB3" w14:paraId="2064A801" w14:textId="6647AABA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permissao_id INT UNSIGNED,</w:t>
      </w:r>
    </w:p>
    <w:p w:rsidR="129ADEB3" w:rsidP="551FF0A1" w:rsidRDefault="129ADEB3" w14:paraId="1C31283F" w14:textId="3A6F131B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FOREIGN KEY (permissao_id) REFERENCES Permissoes(id)</w:t>
      </w:r>
    </w:p>
    <w:p w:rsidR="129ADEB3" w:rsidP="551FF0A1" w:rsidRDefault="129ADEB3" w14:paraId="12F08245" w14:textId="433DBE5A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551FF0A1" w:rsidP="551FF0A1" w:rsidRDefault="551FF0A1" w14:paraId="311223A6" w14:textId="38752A88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</w:p>
    <w:p w:rsidR="129ADEB3" w:rsidP="551FF0A1" w:rsidRDefault="129ADEB3" w14:paraId="6AC8B33A" w14:textId="569115DE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Veículos</w:t>
      </w:r>
    </w:p>
    <w:p w:rsidR="129ADEB3" w:rsidP="551FF0A1" w:rsidRDefault="129ADEB3" w14:paraId="795A04F0" w14:textId="1515253F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129ADEB3" w:rsidP="551FF0A1" w:rsidRDefault="129ADEB3" w14:paraId="742B8CD7" w14:textId="185364AB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Veiculos (</w:t>
      </w:r>
    </w:p>
    <w:p w:rsidR="129ADEB3" w:rsidP="551FF0A1" w:rsidRDefault="129ADEB3" w14:paraId="225E3594" w14:textId="6E3C03F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PRIMARY KEY AUTO_INCREMENT,</w:t>
      </w:r>
    </w:p>
    <w:p w:rsidR="129ADEB3" w:rsidP="551FF0A1" w:rsidRDefault="129ADEB3" w14:paraId="7F8B604B" w14:textId="14A5B6BA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placa VARCHAR(10) NOT NULL,</w:t>
      </w:r>
    </w:p>
    <w:p w:rsidR="129ADEB3" w:rsidP="551FF0A1" w:rsidRDefault="129ADEB3" w14:paraId="1BB5277C" w14:textId="231F2FB0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tipo_veiculo ENUM('carro', 'moto', 'caminhão') NOT NULL,</w:t>
      </w:r>
    </w:p>
    <w:p w:rsidR="129ADEB3" w:rsidP="551FF0A1" w:rsidRDefault="129ADEB3" w14:paraId="7B5EF161" w14:textId="40D4EA10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modelo VARCHAR(50),</w:t>
      </w:r>
    </w:p>
    <w:p w:rsidR="129ADEB3" w:rsidP="551FF0A1" w:rsidRDefault="129ADEB3" w14:paraId="5F488723" w14:textId="3D991D4D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marca VARCHAR(50),</w:t>
      </w:r>
    </w:p>
    <w:p w:rsidR="129ADEB3" w:rsidP="551FF0A1" w:rsidRDefault="129ADEB3" w14:paraId="0C5D04DF" w14:textId="6A0E6901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cor VARCHAR(20),</w:t>
      </w:r>
    </w:p>
    <w:p w:rsidR="129ADEB3" w:rsidP="551FF0A1" w:rsidRDefault="129ADEB3" w14:paraId="229CB41B" w14:textId="1E11089B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ano INT,</w:t>
      </w:r>
    </w:p>
    <w:p w:rsidR="129ADEB3" w:rsidP="551FF0A1" w:rsidRDefault="129ADEB3" w14:paraId="3F9F37C0" w14:textId="0B419F75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proprietario VARCHAR(100),</w:t>
      </w:r>
    </w:p>
    <w:p w:rsidR="129ADEB3" w:rsidP="551FF0A1" w:rsidRDefault="129ADEB3" w14:paraId="52014A20" w14:textId="3A9BD112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telefone_proprietario VARCHAR(15)</w:t>
      </w:r>
    </w:p>
    <w:p w:rsidR="129ADEB3" w:rsidP="551FF0A1" w:rsidRDefault="129ADEB3" w14:paraId="4E35ECBB" w14:textId="357ED15F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551FF0A1" w:rsidP="551FF0A1" w:rsidRDefault="551FF0A1" w14:paraId="31719E64" w14:textId="04157C0D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</w:p>
    <w:p w:rsidR="129ADEB3" w:rsidP="551FF0A1" w:rsidRDefault="129ADEB3" w14:paraId="24D819FA" w14:textId="1F993EB3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Tipo da Vaga</w:t>
      </w:r>
    </w:p>
    <w:p w:rsidR="129ADEB3" w:rsidP="551FF0A1" w:rsidRDefault="129ADEB3" w14:paraId="57994B2F" w14:textId="5E484C40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129ADEB3" w:rsidP="551FF0A1" w:rsidRDefault="129ADEB3" w14:paraId="29A22853" w14:textId="2C1728E5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TipoVaga (</w:t>
      </w:r>
    </w:p>
    <w:p w:rsidR="129ADEB3" w:rsidP="551FF0A1" w:rsidRDefault="129ADEB3" w14:paraId="3AEE0E6B" w14:textId="12655271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UNSIGNED PRIMARY KEY AUTO_INCREMENT,</w:t>
      </w:r>
    </w:p>
    <w:p w:rsidR="129ADEB3" w:rsidP="551FF0A1" w:rsidRDefault="129ADEB3" w14:paraId="74719B0E" w14:textId="3570EBA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descricao VARCHAR(50) NOT NULL</w:t>
      </w:r>
    </w:p>
    <w:p w:rsidR="129ADEB3" w:rsidP="551FF0A1" w:rsidRDefault="129ADEB3" w14:paraId="194A8326" w14:textId="2B72D02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129ADEB3" w:rsidP="551FF0A1" w:rsidRDefault="129ADEB3" w14:paraId="44F92758" w14:textId="02DE27C3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129ADEB3" w:rsidP="551FF0A1" w:rsidRDefault="129ADEB3" w14:paraId="08F36FA5" w14:textId="781C9628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Vagas</w:t>
      </w:r>
    </w:p>
    <w:p w:rsidR="551FF0A1" w:rsidP="551FF0A1" w:rsidRDefault="551FF0A1" w14:paraId="358AAF2A" w14:textId="065F845C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</w:p>
    <w:p w:rsidR="129ADEB3" w:rsidP="551FF0A1" w:rsidRDefault="129ADEB3" w14:paraId="3C93FF49" w14:textId="3AD3A393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Vagas (</w:t>
      </w:r>
    </w:p>
    <w:p w:rsidR="129ADEB3" w:rsidP="551FF0A1" w:rsidRDefault="129ADEB3" w14:paraId="6701815E" w14:textId="3E637747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UNSIGNED PRIMARY KEY AUTO_INCREMENT,</w:t>
      </w:r>
    </w:p>
    <w:p w:rsidR="129ADEB3" w:rsidP="551FF0A1" w:rsidRDefault="129ADEB3" w14:paraId="1C5A3638" w14:textId="6B73388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numero INT UNSIGNED NOT NULL,</w:t>
      </w:r>
    </w:p>
    <w:p w:rsidR="129ADEB3" w:rsidP="551FF0A1" w:rsidRDefault="129ADEB3" w14:paraId="72F11CBB" w14:textId="64583A3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tipo_id INT UNSIGNED,</w:t>
      </w:r>
    </w:p>
    <w:p w:rsidR="129ADEB3" w:rsidP="551FF0A1" w:rsidRDefault="129ADEB3" w14:paraId="34DFA495" w14:textId="76A91533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veiculo_id INT UNSIGNED,</w:t>
      </w:r>
    </w:p>
    <w:p w:rsidR="129ADEB3" w:rsidP="551FF0A1" w:rsidRDefault="129ADEB3" w14:paraId="709D2D86" w14:textId="782D7410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disponivel TINYINT(1) DEFAULT 1,</w:t>
      </w:r>
    </w:p>
    <w:p w:rsidR="129ADEB3" w:rsidP="551FF0A1" w:rsidRDefault="129ADEB3" w14:paraId="6E66FB37" w14:textId="0FDB814C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FOREIGN KEY (tipo_id) REFERENCES TipoVaga(id),</w:t>
      </w:r>
    </w:p>
    <w:p w:rsidR="129ADEB3" w:rsidP="551FF0A1" w:rsidRDefault="129ADEB3" w14:paraId="343F511E" w14:textId="074C223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FOREIGN KEY (veiculo_id) REFERENCES Veiculos(id),</w:t>
      </w:r>
    </w:p>
    <w:p w:rsidR="129ADEB3" w:rsidP="551FF0A1" w:rsidRDefault="129ADEB3" w14:paraId="3C500598" w14:textId="4291ECBD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INDEX (tipo_id),</w:t>
      </w:r>
    </w:p>
    <w:p w:rsidR="129ADEB3" w:rsidP="551FF0A1" w:rsidRDefault="129ADEB3" w14:paraId="6757117F" w14:textId="4C833DAD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INDEX (veiculo_id)</w:t>
      </w:r>
    </w:p>
    <w:p w:rsidR="129ADEB3" w:rsidP="551FF0A1" w:rsidRDefault="129ADEB3" w14:paraId="5B87E71E" w14:textId="0F3D11A1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551FF0A1" w:rsidP="551FF0A1" w:rsidRDefault="551FF0A1" w14:paraId="6EE03434" w14:textId="63354C42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</w:p>
    <w:p w:rsidR="129ADEB3" w:rsidP="551FF0A1" w:rsidRDefault="129ADEB3" w14:paraId="0EAD0B53" w14:textId="340F8012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Tarifas</w:t>
      </w:r>
    </w:p>
    <w:p w:rsidR="129ADEB3" w:rsidP="551FF0A1" w:rsidRDefault="129ADEB3" w14:paraId="1515AA86" w14:textId="002FFCC5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129ADEB3" w:rsidP="551FF0A1" w:rsidRDefault="129ADEB3" w14:paraId="3A3F6203" w14:textId="6391F980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Tarifas (</w:t>
      </w:r>
    </w:p>
    <w:p w:rsidR="129ADEB3" w:rsidP="551FF0A1" w:rsidRDefault="129ADEB3" w14:paraId="0B3C7DAD" w14:textId="6B687C94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UNSIGNED PRIMARY KEY AUTO_INCREMENT,</w:t>
      </w:r>
    </w:p>
    <w:p w:rsidR="129ADEB3" w:rsidP="551FF0A1" w:rsidRDefault="129ADEB3" w14:paraId="20F4676F" w14:textId="2EC2B24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tipo_id INT UNSIGNED,</w:t>
      </w:r>
    </w:p>
    <w:p w:rsidR="129ADEB3" w:rsidP="551FF0A1" w:rsidRDefault="129ADEB3" w14:paraId="6FA0BB5E" w14:textId="0D417F34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valor_por_hora DECIMAL(10, 2),</w:t>
      </w:r>
    </w:p>
    <w:p w:rsidR="129ADEB3" w:rsidP="551FF0A1" w:rsidRDefault="129ADEB3" w14:paraId="31070463" w14:textId="25E8377B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FOREIGN KEY (tipo_id) REFERENCES TipoVaga(id),</w:t>
      </w:r>
    </w:p>
    <w:p w:rsidR="129ADEB3" w:rsidP="551FF0A1" w:rsidRDefault="129ADEB3" w14:paraId="61892B20" w14:textId="5D943436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INDEX (tipo_id)</w:t>
      </w:r>
    </w:p>
    <w:p w:rsidR="129ADEB3" w:rsidP="551FF0A1" w:rsidRDefault="129ADEB3" w14:paraId="59138CF7" w14:textId="6C628B4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551FF0A1" w:rsidP="551FF0A1" w:rsidRDefault="551FF0A1" w14:paraId="3050E668" w14:textId="4B5A0686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</w:p>
    <w:p w:rsidR="129ADEB3" w:rsidP="551FF0A1" w:rsidRDefault="129ADEB3" w14:paraId="025BCCEF" w14:textId="155F116C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Pagamentos</w:t>
      </w:r>
    </w:p>
    <w:p w:rsidR="129ADEB3" w:rsidP="551FF0A1" w:rsidRDefault="129ADEB3" w14:paraId="6F5A2CB5" w14:textId="08819041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129ADEB3" w:rsidP="551FF0A1" w:rsidRDefault="129ADEB3" w14:paraId="3FEB443A" w14:textId="4D8462F8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Pagamentos (</w:t>
      </w:r>
    </w:p>
    <w:p w:rsidR="129ADEB3" w:rsidP="551FF0A1" w:rsidRDefault="129ADEB3" w14:paraId="6F937522" w14:textId="7245950C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UNSIGNED PRIMARY KEY AUTO_INCREMENT,</w:t>
      </w:r>
    </w:p>
    <w:p w:rsidR="129ADEB3" w:rsidP="551FF0A1" w:rsidRDefault="129ADEB3" w14:paraId="2C6BB73B" w14:textId="0D82DB07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movimentacao_id INT UNSIGNED,</w:t>
      </w:r>
    </w:p>
    <w:p w:rsidR="129ADEB3" w:rsidP="551FF0A1" w:rsidRDefault="129ADEB3" w14:paraId="5EB59FC6" w14:textId="53F48CD7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metodo_pagamento ENUM('Cartão', 'Dinheiro', 'Pix') NOT NULL,</w:t>
      </w:r>
    </w:p>
    <w:p w:rsidR="129ADEB3" w:rsidP="551FF0A1" w:rsidRDefault="129ADEB3" w14:paraId="58C9E3E0" w14:textId="1E79FBDA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valor_pago DECIMAL(10, 2) NOT NULL,</w:t>
      </w:r>
    </w:p>
    <w:p w:rsidR="129ADEB3" w:rsidP="551FF0A1" w:rsidRDefault="129ADEB3" w14:paraId="6DCE13A1" w14:textId="5799B385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data_pagamento TIMESTAMP DEFAULT CURRENT_TIMESTAMP,</w:t>
      </w:r>
    </w:p>
    <w:p w:rsidR="129ADEB3" w:rsidP="551FF0A1" w:rsidRDefault="129ADEB3" w14:paraId="4DED87D3" w14:textId="5CF3EAB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FOREIGN KEY (movimentacao_id) REFERENCES Movimentacoes(id),</w:t>
      </w:r>
    </w:p>
    <w:p w:rsidR="129ADEB3" w:rsidP="551FF0A1" w:rsidRDefault="129ADEB3" w14:paraId="224436DF" w14:textId="68212D2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INDEX (movimentacao_id)</w:t>
      </w:r>
    </w:p>
    <w:p w:rsidR="129ADEB3" w:rsidP="551FF0A1" w:rsidRDefault="129ADEB3" w14:paraId="4A51BDF7" w14:textId="758D5B14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551FF0A1" w:rsidP="551FF0A1" w:rsidRDefault="551FF0A1" w14:paraId="743E1FBC" w14:textId="65AEBD82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</w:p>
    <w:p w:rsidR="129ADEB3" w:rsidP="551FF0A1" w:rsidRDefault="129ADEB3" w14:paraId="4282079A" w14:textId="1B8A8A0B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</w:rPr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Tabela Movimentações</w:t>
      </w:r>
    </w:p>
    <w:p w:rsidR="129ADEB3" w:rsidP="551FF0A1" w:rsidRDefault="129ADEB3" w14:paraId="36670BB7" w14:textId="1443FD6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</w:t>
      </w:r>
    </w:p>
    <w:p w:rsidR="129ADEB3" w:rsidP="551FF0A1" w:rsidRDefault="129ADEB3" w14:paraId="01A0703B" w14:textId="5FAFD6AC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CREATE TABLE Movimentacoes (</w:t>
      </w:r>
    </w:p>
    <w:p w:rsidR="129ADEB3" w:rsidP="551FF0A1" w:rsidRDefault="129ADEB3" w14:paraId="379F01CD" w14:textId="47CB5564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id INT UNSIGNED PRIMARY KEY AUTO_INCREMENT,</w:t>
      </w:r>
    </w:p>
    <w:p w:rsidR="129ADEB3" w:rsidP="551FF0A1" w:rsidRDefault="129ADEB3" w14:paraId="5B8D02FA" w14:textId="010B47BC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vaga_id INT UNSIGNED,</w:t>
      </w:r>
    </w:p>
    <w:p w:rsidR="129ADEB3" w:rsidP="551FF0A1" w:rsidRDefault="129ADEB3" w14:paraId="05779F25" w14:textId="297F292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veiculo_id INT UNSIGNED,</w:t>
      </w:r>
    </w:p>
    <w:p w:rsidR="129ADEB3" w:rsidP="551FF0A1" w:rsidRDefault="129ADEB3" w14:paraId="17E48936" w14:textId="06BB74E2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entrada TIMESTAMP DEFAULT CURRENT_TIMESTAMP,</w:t>
      </w:r>
    </w:p>
    <w:p w:rsidR="129ADEB3" w:rsidP="551FF0A1" w:rsidRDefault="129ADEB3" w14:paraId="6AA55472" w14:textId="773AF2E4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saida TIMESTAMP NULL,</w:t>
      </w:r>
    </w:p>
    <w:p w:rsidR="129ADEB3" w:rsidP="551FF0A1" w:rsidRDefault="129ADEB3" w14:paraId="24FC3548" w14:textId="093C5517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FOREIGN KEY (vaga_id) REFERENCES Vagas(id),</w:t>
      </w:r>
    </w:p>
    <w:p w:rsidR="129ADEB3" w:rsidP="551FF0A1" w:rsidRDefault="129ADEB3" w14:paraId="106F4276" w14:textId="5E652C89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FOREIGN KEY (veiculo_id) REFERENCES Veiculos(id),</w:t>
      </w:r>
    </w:p>
    <w:p w:rsidR="129ADEB3" w:rsidP="551FF0A1" w:rsidRDefault="129ADEB3" w14:paraId="73354A8B" w14:textId="1083CAE3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INDEX (vaga_id),</w:t>
      </w:r>
    </w:p>
    <w:p w:rsidR="129ADEB3" w:rsidP="551FF0A1" w:rsidRDefault="129ADEB3" w14:paraId="72F7117F" w14:textId="0373FC8E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 xml:space="preserve">    INDEX (veiculo_id)</w:t>
      </w:r>
    </w:p>
    <w:p w:rsidR="129ADEB3" w:rsidP="551FF0A1" w:rsidRDefault="129ADEB3" w14:paraId="2EB9EE2D" w14:textId="627DDE02">
      <w:pPr>
        <w:pStyle w:val="Normal"/>
        <w:spacing w:after="0" w:line="240" w:lineRule="auto"/>
      </w:pPr>
      <w:r w:rsidRPr="551FF0A1" w:rsidR="129ADEB3">
        <w:rPr>
          <w:rFonts w:ascii="Consolas" w:hAnsi="Consolas" w:cs="Consolas"/>
          <w:color w:val="BFBFBF" w:themeColor="background1" w:themeTint="FF" w:themeShade="BF"/>
          <w:sz w:val="19"/>
          <w:szCs w:val="19"/>
        </w:rPr>
        <w:t>);</w:t>
      </w:r>
    </w:p>
    <w:p w:rsidR="000E6EBC" w:rsidRDefault="000E6EBC" w14:paraId="20D6A5EE" w14:textId="1942AD01">
      <w:r>
        <w:rPr>
          <w:b/>
          <w:bCs/>
          <w:sz w:val="32"/>
          <w:szCs w:val="32"/>
        </w:rPr>
        <w:br w:type="page"/>
      </w:r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:rsidR="005979EB" w:rsidP="005979EB" w:rsidRDefault="005979EB" w14:paraId="7A48A4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Pr="005979EB" w:rsidR="000E6EBC" w:rsidP="551FF0A1" w:rsidRDefault="000E6EBC" w14:paraId="69272EF6" w14:textId="36EC1021">
      <w:pPr>
        <w:spacing w:after="0" w:line="240" w:lineRule="auto"/>
        <w:rPr>
          <w:rFonts w:ascii="Consolas" w:hAnsi="Consolas" w:cs="Consolas"/>
          <w:color w:val="538135" w:themeColor="accent6" w:themeTint="FF" w:themeShade="BF"/>
          <w:sz w:val="19"/>
          <w:szCs w:val="19"/>
        </w:rPr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Permissoes</w:t>
      </w:r>
    </w:p>
    <w:p w:rsidRPr="005979EB" w:rsidR="000E6EBC" w:rsidP="551FF0A1" w:rsidRDefault="000E6EBC" w14:paraId="5060C3F6" w14:textId="6ADB4681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Permissoes (descricao) VALUES ('Admin');</w:t>
      </w:r>
    </w:p>
    <w:p w:rsidRPr="005979EB" w:rsidR="000E6EBC" w:rsidP="551FF0A1" w:rsidRDefault="000E6EBC" w14:paraId="6511FC35" w14:textId="38CF82C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Permissoes (descricao) VALUES ('Usuario');</w:t>
      </w:r>
    </w:p>
    <w:p w:rsidRPr="005979EB" w:rsidR="000E6EBC" w:rsidP="551FF0A1" w:rsidRDefault="000E6EBC" w14:paraId="62EBC301" w14:textId="2F8319D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Permissoes (descricao) VALUES ('Visitante');</w:t>
      </w:r>
    </w:p>
    <w:p w:rsidRPr="005979EB" w:rsidR="000E6EBC" w:rsidP="551FF0A1" w:rsidRDefault="000E6EBC" w14:paraId="4AB0BAEE" w14:textId="2E6A438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 </w:t>
      </w:r>
    </w:p>
    <w:p w:rsidRPr="005979EB" w:rsidR="000E6EBC" w:rsidP="551FF0A1" w:rsidRDefault="000E6EBC" w14:paraId="5E748AAA" w14:textId="3E48A0D9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Funcionarios</w:t>
      </w:r>
    </w:p>
    <w:p w:rsidRPr="005979EB" w:rsidR="000E6EBC" w:rsidP="551FF0A1" w:rsidRDefault="000E6EBC" w14:paraId="4775BA49" w14:textId="27FEC70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INSERT INTO Funcionarios (nome, cpf, email, telefone, ativo, cargo, permissao_id) </w:t>
      </w:r>
    </w:p>
    <w:p w:rsidRPr="005979EB" w:rsidR="000E6EBC" w:rsidP="551FF0A1" w:rsidRDefault="000E6EBC" w14:paraId="7589408F" w14:textId="56D46D4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VALUES </w:t>
      </w:r>
    </w:p>
    <w:p w:rsidRPr="005979EB" w:rsidR="000E6EBC" w:rsidP="551FF0A1" w:rsidRDefault="000E6EBC" w14:paraId="68AAF972" w14:textId="518E0252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('João Silva', '123.456.789-00', '</w:t>
      </w: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joao.silva@example.com</w:t>
      </w: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', '11987654321', TRUE, 'Gerente', 1),</w:t>
      </w:r>
    </w:p>
    <w:p w:rsidRPr="005979EB" w:rsidR="000E6EBC" w:rsidP="551FF0A1" w:rsidRDefault="000E6EBC" w14:paraId="194DDE61" w14:textId="63081518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('Maria Oliveira', '987.654.321-00', '</w:t>
      </w: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maria.oliveira@example.com</w:t>
      </w: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', '11876543210', TRUE, 'Atendente', 2),</w:t>
      </w:r>
    </w:p>
    <w:p w:rsidRPr="005979EB" w:rsidR="000E6EBC" w:rsidP="551FF0A1" w:rsidRDefault="000E6EBC" w14:paraId="5FA2D933" w14:textId="22322E50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('Carlos Souza', '456.789.123-00', '</w:t>
      </w: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carlos.souza@example.com</w:t>
      </w: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', '11765432109', TRUE, 'Supervisor', 1);</w:t>
      </w:r>
    </w:p>
    <w:p w:rsidRPr="005979EB" w:rsidR="000E6EBC" w:rsidP="551FF0A1" w:rsidRDefault="000E6EBC" w14:paraId="44979223" w14:textId="3761FC2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 </w:t>
      </w:r>
    </w:p>
    <w:p w:rsidRPr="005979EB" w:rsidR="000E6EBC" w:rsidP="551FF0A1" w:rsidRDefault="000E6EBC" w14:paraId="4E38E51F" w14:textId="0FCC7C8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Veiculos</w:t>
      </w:r>
    </w:p>
    <w:p w:rsidRPr="005979EB" w:rsidR="000E6EBC" w:rsidP="551FF0A1" w:rsidRDefault="000E6EBC" w14:paraId="52738EF3" w14:textId="342EFCE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INSERT INTO Veiculos (placa, tipo_veiculo, modelo, marca, cor, ano, proprietario, telefone_proprietario) </w:t>
      </w:r>
    </w:p>
    <w:p w:rsidRPr="005979EB" w:rsidR="000E6EBC" w:rsidP="551FF0A1" w:rsidRDefault="000E6EBC" w14:paraId="75E4810A" w14:textId="36ABA072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VALUES </w:t>
      </w:r>
    </w:p>
    <w:p w:rsidRPr="005979EB" w:rsidR="000E6EBC" w:rsidP="551FF0A1" w:rsidRDefault="000E6EBC" w14:paraId="1099D5BD" w14:textId="1103F089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('ABC1D23', 'carro', 'Civic', 'Honda', 'Preto', 2018, 'Ana Lima', '11987654321'),</w:t>
      </w:r>
    </w:p>
    <w:p w:rsidRPr="005979EB" w:rsidR="000E6EBC" w:rsidP="551FF0A1" w:rsidRDefault="000E6EBC" w14:paraId="756E9FD5" w14:textId="4E86AB98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('EFG4H56', 'moto', 'Ninja', 'Kawasaki', 'Verde', 2020, 'Pedro Santos', '11876543210'),</w:t>
      </w:r>
    </w:p>
    <w:p w:rsidRPr="005979EB" w:rsidR="000E6EBC" w:rsidP="551FF0A1" w:rsidRDefault="000E6EBC" w14:paraId="16FE6114" w14:textId="410FA4C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('IJK7L89', 'caminhão', 'Actros', 'Mercedes', 'Branco', 2015, 'Luis Almeida', '11765432109'),</w:t>
      </w:r>
    </w:p>
    <w:p w:rsidRPr="005979EB" w:rsidR="000E6EBC" w:rsidP="551FF0A1" w:rsidRDefault="000E6EBC" w14:paraId="5EC57C6C" w14:textId="590EA6F0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('MNO1P23', 'carro', 'Corolla', 'Toyota', 'Prata', 2017, 'Paula Costa', '11654321098'),</w:t>
      </w:r>
    </w:p>
    <w:p w:rsidRPr="005979EB" w:rsidR="000E6EBC" w:rsidP="551FF0A1" w:rsidRDefault="000E6EBC" w14:paraId="15ECA8B4" w14:textId="6162C421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('QRS4T56', 'moto', 'CB500', 'Honda', 'Vermelho', 2019, 'Ricardo Pereira', '11543210987'),</w:t>
      </w:r>
    </w:p>
    <w:p w:rsidRPr="005979EB" w:rsidR="000E6EBC" w:rsidP="551FF0A1" w:rsidRDefault="000E6EBC" w14:paraId="7DA997FE" w14:textId="4B68A1F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('UVW7X89', 'caminhão', 'FH', 'Volvo', 'Azul', 2016, 'Fernanda Nunes', '11432109876'),</w:t>
      </w:r>
    </w:p>
    <w:p w:rsidRPr="005979EB" w:rsidR="000E6EBC" w:rsidP="551FF0A1" w:rsidRDefault="000E6EBC" w14:paraId="3ED21375" w14:textId="72B3848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('YZA1B23', 'carro', 'Golf', 'Volkswagen', 'Cinza', 2018, 'Gustavo Rocha', '11321098765'),</w:t>
      </w:r>
    </w:p>
    <w:p w:rsidRPr="005979EB" w:rsidR="000E6EBC" w:rsidP="551FF0A1" w:rsidRDefault="000E6EBC" w14:paraId="0F8C02F0" w14:textId="2023D0E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('BCD4E56', 'moto', 'Hornet', 'Honda', 'Amarelo', 2021, 'Juliana Lima', '11210987654'),</w:t>
      </w:r>
    </w:p>
    <w:p w:rsidRPr="005979EB" w:rsidR="000E6EBC" w:rsidP="551FF0A1" w:rsidRDefault="000E6EBC" w14:paraId="4EB7D4B6" w14:textId="6C93FE8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('FGH7I89', 'caminhão', 'Axor', 'Mercedes', 'Preto', 2017, 'Marcos Silva', '11109876543'),</w:t>
      </w:r>
    </w:p>
    <w:p w:rsidRPr="005979EB" w:rsidR="000E6EBC" w:rsidP="551FF0A1" w:rsidRDefault="000E6EBC" w14:paraId="0DC70373" w14:textId="49C9B4A0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('JKL1M23', 'carro', 'Focus', 'Ford', 'Branco', 2019, 'Roberta Souza', '11098765432'),</w:t>
      </w:r>
    </w:p>
    <w:p w:rsidRPr="005979EB" w:rsidR="000E6EBC" w:rsidP="551FF0A1" w:rsidRDefault="000E6EBC" w14:paraId="3B1D5886" w14:textId="592E74EC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('NOP4Q56', 'moto', 'MT-07', 'Yamaha', 'Laranja', 2022, 'Marcelo Reis', '10987654321'),</w:t>
      </w:r>
    </w:p>
    <w:p w:rsidRPr="005979EB" w:rsidR="000E6EBC" w:rsidP="551FF0A1" w:rsidRDefault="000E6EBC" w14:paraId="051C601A" w14:textId="177BC129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('RST7U89', 'caminhão', 'Cargo', 'Ford', 'Cinza', 2018, 'Patricia Gomes', '10876543210'),</w:t>
      </w:r>
    </w:p>
    <w:p w:rsidRPr="005979EB" w:rsidR="000E6EBC" w:rsidP="551FF0A1" w:rsidRDefault="000E6EBC" w14:paraId="458148FB" w14:textId="2CA7D670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('VWX1Y23', 'carro', 'Fiesta', 'Ford', 'Vermelho', 2020, 'André Barbosa', '10765432109'),</w:t>
      </w:r>
    </w:p>
    <w:p w:rsidRPr="005979EB" w:rsidR="000E6EBC" w:rsidP="551FF0A1" w:rsidRDefault="000E6EBC" w14:paraId="2A01AB46" w14:textId="64128D1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('ZAB4C56', 'moto', 'Ducati', 'Ducati', 'Rosa', 2021, 'Renata Mendes', '10654321098'),</w:t>
      </w:r>
    </w:p>
    <w:p w:rsidRPr="005979EB" w:rsidR="000E6EBC" w:rsidP="551FF0A1" w:rsidRDefault="000E6EBC" w14:paraId="2117C8EF" w14:textId="5C12139E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('CDE7F89', 'carro', 'Uno', 'Fiat', 'Verde', 2020, 'Fábio Souza', '10543210987'),</w:t>
      </w:r>
    </w:p>
    <w:p w:rsidRPr="005979EB" w:rsidR="000E6EBC" w:rsidP="551FF0A1" w:rsidRDefault="000E6EBC" w14:paraId="4F4BC098" w14:textId="278B778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('FGH1I23', 'caminhão', 'Constellation', 'Volkswagen', 'Azul', 2019, 'Tatiana Silva', '10432109876'),</w:t>
      </w:r>
    </w:p>
    <w:p w:rsidRPr="005979EB" w:rsidR="000E6EBC" w:rsidP="551FF0A1" w:rsidRDefault="000E6EBC" w14:paraId="35233985" w14:textId="49E39E5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('JKL4M56', 'carro', 'Cruze', 'Chevrolet', 'Preto', 2018, 'Bruno Fernandes', '10321098765');</w:t>
      </w:r>
    </w:p>
    <w:p w:rsidRPr="005979EB" w:rsidR="000E6EBC" w:rsidP="551FF0A1" w:rsidRDefault="000E6EBC" w14:paraId="19972AFF" w14:textId="34ADB0B6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 </w:t>
      </w:r>
    </w:p>
    <w:p w:rsidRPr="005979EB" w:rsidR="000E6EBC" w:rsidP="551FF0A1" w:rsidRDefault="000E6EBC" w14:paraId="2347AEF2" w14:textId="08C1347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TipoVaga</w:t>
      </w:r>
    </w:p>
    <w:p w:rsidRPr="005979EB" w:rsidR="000E6EBC" w:rsidP="551FF0A1" w:rsidRDefault="000E6EBC" w14:paraId="39CB128F" w14:textId="143D786E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TipoVaga (descricao) VALUES ('Carro');</w:t>
      </w:r>
    </w:p>
    <w:p w:rsidRPr="005979EB" w:rsidR="000E6EBC" w:rsidP="551FF0A1" w:rsidRDefault="000E6EBC" w14:paraId="7B41B4B1" w14:textId="546B9C0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TipoVaga (descricao) VALUES ('Moto');</w:t>
      </w:r>
    </w:p>
    <w:p w:rsidRPr="005979EB" w:rsidR="000E6EBC" w:rsidP="551FF0A1" w:rsidRDefault="000E6EBC" w14:paraId="489FACCB" w14:textId="2642BA3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TipoVaga (descricao) VALUES ('Caminhão');</w:t>
      </w:r>
    </w:p>
    <w:p w:rsidRPr="005979EB" w:rsidR="000E6EBC" w:rsidP="551FF0A1" w:rsidRDefault="000E6EBC" w14:paraId="0AD1DF15" w14:textId="0577878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 </w:t>
      </w:r>
    </w:p>
    <w:p w:rsidRPr="005979EB" w:rsidR="000E6EBC" w:rsidP="551FF0A1" w:rsidRDefault="000E6EBC" w14:paraId="03D2DE08" w14:textId="59D93578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Vagas</w:t>
      </w:r>
    </w:p>
    <w:p w:rsidRPr="005979EB" w:rsidR="000E6EBC" w:rsidP="551FF0A1" w:rsidRDefault="000E6EBC" w14:paraId="491C0774" w14:textId="0D1C692E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INSERT INTO Vagas (numero, tipo_id, veiculo_id, disponivel) </w:t>
      </w:r>
    </w:p>
    <w:p w:rsidRPr="005979EB" w:rsidR="000E6EBC" w:rsidP="551FF0A1" w:rsidRDefault="000E6EBC" w14:paraId="693C796A" w14:textId="1A647E0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VALUES </w:t>
      </w:r>
    </w:p>
    <w:p w:rsidRPr="005979EB" w:rsidR="000E6EBC" w:rsidP="551FF0A1" w:rsidRDefault="000E6EBC" w14:paraId="590BAD5E" w14:textId="0D727467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(1, 1, 1, 1),</w:t>
      </w:r>
    </w:p>
    <w:p w:rsidRPr="005979EB" w:rsidR="000E6EBC" w:rsidP="551FF0A1" w:rsidRDefault="000E6EBC" w14:paraId="74069BE2" w14:textId="0B4DA7F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(2, 2, 2, 1),</w:t>
      </w:r>
    </w:p>
    <w:p w:rsidRPr="005979EB" w:rsidR="000E6EBC" w:rsidP="551FF0A1" w:rsidRDefault="000E6EBC" w14:paraId="3B58494B" w14:textId="40B9E0E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(3, 3, 3, 1),</w:t>
      </w:r>
    </w:p>
    <w:p w:rsidRPr="005979EB" w:rsidR="000E6EBC" w:rsidP="551FF0A1" w:rsidRDefault="000E6EBC" w14:paraId="00564C6E" w14:textId="3236BF0C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(4, 1, 4, 1),</w:t>
      </w:r>
    </w:p>
    <w:p w:rsidRPr="005979EB" w:rsidR="000E6EBC" w:rsidP="551FF0A1" w:rsidRDefault="000E6EBC" w14:paraId="3A889686" w14:textId="0EF9387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(5, 2, 5, 1),</w:t>
      </w:r>
    </w:p>
    <w:p w:rsidRPr="005979EB" w:rsidR="000E6EBC" w:rsidP="551FF0A1" w:rsidRDefault="000E6EBC" w14:paraId="445A053F" w14:textId="3610DD06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(6, 3, 6, 1),</w:t>
      </w:r>
    </w:p>
    <w:p w:rsidRPr="005979EB" w:rsidR="000E6EBC" w:rsidP="551FF0A1" w:rsidRDefault="000E6EBC" w14:paraId="59FA7900" w14:textId="36FA035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(7, 1, 7, 1),</w:t>
      </w:r>
    </w:p>
    <w:p w:rsidRPr="005979EB" w:rsidR="000E6EBC" w:rsidP="551FF0A1" w:rsidRDefault="000E6EBC" w14:paraId="1281C564" w14:textId="725B6D82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(8, 2, 8, 1),</w:t>
      </w:r>
    </w:p>
    <w:p w:rsidRPr="005979EB" w:rsidR="000E6EBC" w:rsidP="551FF0A1" w:rsidRDefault="000E6EBC" w14:paraId="4BF82237" w14:textId="2301A05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(9, 3, 9, 1),</w:t>
      </w:r>
    </w:p>
    <w:p w:rsidRPr="005979EB" w:rsidR="000E6EBC" w:rsidP="551FF0A1" w:rsidRDefault="000E6EBC" w14:paraId="0CCE0146" w14:textId="52188EEF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(10, 1, 10, 1),</w:t>
      </w:r>
    </w:p>
    <w:p w:rsidRPr="005979EB" w:rsidR="000E6EBC" w:rsidP="551FF0A1" w:rsidRDefault="000E6EBC" w14:paraId="012CA088" w14:textId="24DD86F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(11, 2, 11, 1),</w:t>
      </w:r>
    </w:p>
    <w:p w:rsidRPr="005979EB" w:rsidR="000E6EBC" w:rsidP="551FF0A1" w:rsidRDefault="000E6EBC" w14:paraId="57ED3AB3" w14:textId="74DDF54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(12, 3, 12, 1),</w:t>
      </w:r>
    </w:p>
    <w:p w:rsidRPr="005979EB" w:rsidR="000E6EBC" w:rsidP="551FF0A1" w:rsidRDefault="000E6EBC" w14:paraId="156B856D" w14:textId="01E788C6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(13, 1, 13, 1),</w:t>
      </w:r>
    </w:p>
    <w:p w:rsidRPr="005979EB" w:rsidR="000E6EBC" w:rsidP="551FF0A1" w:rsidRDefault="000E6EBC" w14:paraId="7A019D16" w14:textId="2000589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(14, 2, 14, 1),</w:t>
      </w:r>
    </w:p>
    <w:p w:rsidRPr="005979EB" w:rsidR="000E6EBC" w:rsidP="551FF0A1" w:rsidRDefault="000E6EBC" w14:paraId="53C31673" w14:textId="5575768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(15, 1, 15, 1),</w:t>
      </w:r>
    </w:p>
    <w:p w:rsidRPr="005979EB" w:rsidR="000E6EBC" w:rsidP="551FF0A1" w:rsidRDefault="000E6EBC" w14:paraId="6364A31C" w14:textId="5DB1AB2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(16, 3, 16, 1),</w:t>
      </w:r>
    </w:p>
    <w:p w:rsidRPr="005979EB" w:rsidR="000E6EBC" w:rsidP="551FF0A1" w:rsidRDefault="000E6EBC" w14:paraId="2AEDEF46" w14:textId="26FDDEB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(17, 1, 17, 1);</w:t>
      </w:r>
    </w:p>
    <w:p w:rsidRPr="005979EB" w:rsidR="000E6EBC" w:rsidP="551FF0A1" w:rsidRDefault="000E6EBC" w14:paraId="3FE8B29B" w14:textId="2435453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 </w:t>
      </w:r>
    </w:p>
    <w:p w:rsidRPr="005979EB" w:rsidR="000E6EBC" w:rsidP="551FF0A1" w:rsidRDefault="000E6EBC" w14:paraId="13ED183F" w14:textId="6A8E9997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Tarifas</w:t>
      </w:r>
    </w:p>
    <w:p w:rsidRPr="005979EB" w:rsidR="000E6EBC" w:rsidP="551FF0A1" w:rsidRDefault="000E6EBC" w14:paraId="7A510011" w14:textId="164886D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Tarifas (tipo_id, valor_por_hora) VALUES (1, 5.00);</w:t>
      </w:r>
    </w:p>
    <w:p w:rsidRPr="005979EB" w:rsidR="000E6EBC" w:rsidP="551FF0A1" w:rsidRDefault="000E6EBC" w14:paraId="56572889" w14:textId="794920B7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Tarifas (tipo_id, valor_por_hora) VALUES (2, 3.00);</w:t>
      </w:r>
    </w:p>
    <w:p w:rsidRPr="005979EB" w:rsidR="000E6EBC" w:rsidP="551FF0A1" w:rsidRDefault="000E6EBC" w14:paraId="11C59F84" w14:textId="21235550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INSERT INTO Tarifas (tipo_id, valor_por_hora) VALUES (3, 7.00);</w:t>
      </w:r>
    </w:p>
    <w:p w:rsidRPr="005979EB" w:rsidR="000E6EBC" w:rsidP="551FF0A1" w:rsidRDefault="000E6EBC" w14:paraId="57D4A47B" w14:textId="7EC43D96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 </w:t>
      </w:r>
    </w:p>
    <w:p w:rsidRPr="005979EB" w:rsidR="000E6EBC" w:rsidP="551FF0A1" w:rsidRDefault="000E6EBC" w14:paraId="368B2417" w14:textId="553E8C59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Movimentacoes</w:t>
      </w:r>
    </w:p>
    <w:p w:rsidRPr="005979EB" w:rsidR="000E6EBC" w:rsidP="551FF0A1" w:rsidRDefault="000E6EBC" w14:paraId="4DC49BCA" w14:textId="25D8081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INSERT INTO Movimentacoes (vaga_id, veiculo_id, entrada, saida) </w:t>
      </w:r>
    </w:p>
    <w:p w:rsidRPr="005979EB" w:rsidR="000E6EBC" w:rsidP="551FF0A1" w:rsidRDefault="000E6EBC" w14:paraId="2732C859" w14:textId="41C9C66E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VALUES </w:t>
      </w:r>
    </w:p>
    <w:p w:rsidRPr="005979EB" w:rsidR="000E6EBC" w:rsidP="551FF0A1" w:rsidRDefault="000E6EBC" w14:paraId="5F78DBDA" w14:textId="546C9FA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(1, 1, '2023-06-01 08:00:00', NULL),</w:t>
      </w:r>
    </w:p>
    <w:p w:rsidRPr="005979EB" w:rsidR="000E6EBC" w:rsidP="551FF0A1" w:rsidRDefault="000E6EBC" w14:paraId="78FDF5B5" w14:textId="663BD6EC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(2, 2, '2023-06-01 08:30:00', NULL),</w:t>
      </w:r>
    </w:p>
    <w:p w:rsidRPr="005979EB" w:rsidR="000E6EBC" w:rsidP="551FF0A1" w:rsidRDefault="000E6EBC" w14:paraId="34F418A6" w14:textId="7741C14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(3, 3, '2023-06-01 09:00:00', NULL),</w:t>
      </w:r>
    </w:p>
    <w:p w:rsidRPr="005979EB" w:rsidR="000E6EBC" w:rsidP="551FF0A1" w:rsidRDefault="000E6EBC" w14:paraId="4BDB57C3" w14:textId="47E07B10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(4, 4, '2023-06-01 09:30:00', NULL),</w:t>
      </w:r>
    </w:p>
    <w:p w:rsidRPr="005979EB" w:rsidR="000E6EBC" w:rsidP="551FF0A1" w:rsidRDefault="000E6EBC" w14:paraId="0647977A" w14:textId="500D4F68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(5, 5, '2023-06-01 10:00:00', NULL),</w:t>
      </w:r>
    </w:p>
    <w:p w:rsidRPr="005979EB" w:rsidR="000E6EBC" w:rsidP="551FF0A1" w:rsidRDefault="000E6EBC" w14:paraId="4DC2840F" w14:textId="1D6368A8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(6, 6, '2023-06-01 10:30:00', NULL),</w:t>
      </w:r>
    </w:p>
    <w:p w:rsidRPr="005979EB" w:rsidR="000E6EBC" w:rsidP="551FF0A1" w:rsidRDefault="000E6EBC" w14:paraId="17132810" w14:textId="1D9150D7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(7, 7, '2023-06-01 11:00:00', NULL),</w:t>
      </w:r>
    </w:p>
    <w:p w:rsidRPr="005979EB" w:rsidR="000E6EBC" w:rsidP="551FF0A1" w:rsidRDefault="000E6EBC" w14:paraId="347964C9" w14:textId="079979F7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(8, 8, '2023-06-01 11:30:00', NULL),</w:t>
      </w:r>
    </w:p>
    <w:p w:rsidRPr="005979EB" w:rsidR="000E6EBC" w:rsidP="551FF0A1" w:rsidRDefault="000E6EBC" w14:paraId="584FCA63" w14:textId="1C11D4B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(9, 9, '2023-06-01 12:00:00', NULL),</w:t>
      </w:r>
    </w:p>
    <w:p w:rsidRPr="005979EB" w:rsidR="000E6EBC" w:rsidP="551FF0A1" w:rsidRDefault="000E6EBC" w14:paraId="721C2D7F" w14:textId="3AD83A26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(10, 10, '2023-06-01 12:30:00', NULL),</w:t>
      </w:r>
    </w:p>
    <w:p w:rsidRPr="005979EB" w:rsidR="000E6EBC" w:rsidP="551FF0A1" w:rsidRDefault="000E6EBC" w14:paraId="6E62A939" w14:textId="03DA543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(11, 11, '2023-06-01 13:00:00', NULL),</w:t>
      </w:r>
    </w:p>
    <w:p w:rsidRPr="005979EB" w:rsidR="000E6EBC" w:rsidP="551FF0A1" w:rsidRDefault="000E6EBC" w14:paraId="6D0111E8" w14:textId="74AD167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(12, 12, '2023-06-01 13:30:00', NULL),</w:t>
      </w:r>
    </w:p>
    <w:p w:rsidRPr="005979EB" w:rsidR="000E6EBC" w:rsidP="551FF0A1" w:rsidRDefault="000E6EBC" w14:paraId="2777C6EC" w14:textId="4E3F5FA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(13, 13, '2023-06-01 14:00:00', NULL),</w:t>
      </w:r>
    </w:p>
    <w:p w:rsidRPr="005979EB" w:rsidR="000E6EBC" w:rsidP="551FF0A1" w:rsidRDefault="000E6EBC" w14:paraId="552AEC30" w14:textId="19B6999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(14, 14, '2023-06-01 14:30:00', NULL),</w:t>
      </w:r>
    </w:p>
    <w:p w:rsidRPr="005979EB" w:rsidR="000E6EBC" w:rsidP="551FF0A1" w:rsidRDefault="000E6EBC" w14:paraId="46E53977" w14:textId="546280F7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(15, 15, '2023-06-01 15:00:00', NULL),</w:t>
      </w:r>
    </w:p>
    <w:p w:rsidRPr="005979EB" w:rsidR="000E6EBC" w:rsidP="551FF0A1" w:rsidRDefault="000E6EBC" w14:paraId="0564D7B1" w14:textId="1298133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(16, 16, '2023-06-01 15:30:00', NULL),</w:t>
      </w:r>
    </w:p>
    <w:p w:rsidRPr="005979EB" w:rsidR="000E6EBC" w:rsidP="551FF0A1" w:rsidRDefault="000E6EBC" w14:paraId="6C3D213B" w14:textId="4A9F998E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(17, 17, '2023-06-01 16:00:00', NULL);</w:t>
      </w:r>
    </w:p>
    <w:p w:rsidRPr="005979EB" w:rsidR="000E6EBC" w:rsidP="551FF0A1" w:rsidRDefault="000E6EBC" w14:paraId="5B30AEC6" w14:textId="7F20014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 </w:t>
      </w:r>
    </w:p>
    <w:p w:rsidRPr="005979EB" w:rsidR="000E6EBC" w:rsidP="551FF0A1" w:rsidRDefault="000E6EBC" w14:paraId="33D3ED1F" w14:textId="0DABB9B3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-- Pagamentos</w:t>
      </w:r>
    </w:p>
    <w:p w:rsidRPr="005979EB" w:rsidR="000E6EBC" w:rsidP="551FF0A1" w:rsidRDefault="000E6EBC" w14:paraId="5FA18C94" w14:textId="4BF37AB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INSERT INTO Pagamentos (movimentacao_id, metodo_pagamento, valor_pago, data_pagamento) </w:t>
      </w:r>
    </w:p>
    <w:p w:rsidRPr="005979EB" w:rsidR="000E6EBC" w:rsidP="551FF0A1" w:rsidRDefault="000E6EBC" w14:paraId="0E25A4BD" w14:textId="56D2526C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 xml:space="preserve">VALUES </w:t>
      </w:r>
    </w:p>
    <w:p w:rsidRPr="005979EB" w:rsidR="000E6EBC" w:rsidP="551FF0A1" w:rsidRDefault="000E6EBC" w14:paraId="3E13B523" w14:textId="1709687F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(1, 'Cartão', 15.00, '2023-06-01 09:00:00'),</w:t>
      </w:r>
    </w:p>
    <w:p w:rsidRPr="005979EB" w:rsidR="000E6EBC" w:rsidP="551FF0A1" w:rsidRDefault="000E6EBC" w14:paraId="653580CB" w14:textId="2CF5E9B5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(2, 'Dinheiro', 10.00, '2023-06-01 09:30:00'),</w:t>
      </w:r>
    </w:p>
    <w:p w:rsidRPr="005979EB" w:rsidR="000E6EBC" w:rsidP="551FF0A1" w:rsidRDefault="000E6EBC" w14:paraId="7C156EB1" w14:textId="36AF78ED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(3, 'Pix', 20.00, '2023-06-01 10:00:00'),</w:t>
      </w:r>
    </w:p>
    <w:p w:rsidRPr="005979EB" w:rsidR="000E6EBC" w:rsidP="551FF0A1" w:rsidRDefault="000E6EBC" w14:paraId="69C8CA28" w14:textId="5F8CD739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(4, 'Cartão', 15.00, '2023-06-01 10:30:00'),</w:t>
      </w:r>
    </w:p>
    <w:p w:rsidRPr="005979EB" w:rsidR="000E6EBC" w:rsidP="551FF0A1" w:rsidRDefault="000E6EBC" w14:paraId="238965BB" w14:textId="0FEBDD1B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(5, 'Dinheiro', 10.00, '2023-06-01 11:00:00'),</w:t>
      </w:r>
    </w:p>
    <w:p w:rsidRPr="005979EB" w:rsidR="000E6EBC" w:rsidP="551FF0A1" w:rsidRDefault="000E6EBC" w14:paraId="68161558" w14:textId="11544ED1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(6, 'Pix', 20.00, '2023-06-01 11:30:00'),</w:t>
      </w:r>
    </w:p>
    <w:p w:rsidRPr="005979EB" w:rsidR="000E6EBC" w:rsidP="551FF0A1" w:rsidRDefault="000E6EBC" w14:paraId="2D2F31AC" w14:textId="7DA661E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(7, 'Cartão', 15.00, '2023-06-01 12:00:00'),</w:t>
      </w:r>
    </w:p>
    <w:p w:rsidRPr="005979EB" w:rsidR="000E6EBC" w:rsidP="551FF0A1" w:rsidRDefault="000E6EBC" w14:paraId="3043BD5C" w14:textId="17604ADE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(8, 'Dinheiro', 10.00, '2023-06-01 12:30:00'),</w:t>
      </w:r>
    </w:p>
    <w:p w:rsidRPr="005979EB" w:rsidR="000E6EBC" w:rsidP="551FF0A1" w:rsidRDefault="000E6EBC" w14:paraId="346D0972" w14:textId="087FA14A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(9, 'Pix', 20.00, '2023-06-01 13:00:00'),</w:t>
      </w:r>
    </w:p>
    <w:p w:rsidRPr="005979EB" w:rsidR="000E6EBC" w:rsidP="551FF0A1" w:rsidRDefault="000E6EBC" w14:paraId="4BD2D7D7" w14:textId="4E4A1171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(10, 'Cartão', 15.00, '2023-06-01 13:30:00'),</w:t>
      </w:r>
    </w:p>
    <w:p w:rsidRPr="005979EB" w:rsidR="000E6EBC" w:rsidP="551FF0A1" w:rsidRDefault="000E6EBC" w14:paraId="117DF426" w14:textId="3977F11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(11, 'Dinheiro', 10.00, '2023-06-01 14:00:00'),</w:t>
      </w:r>
    </w:p>
    <w:p w:rsidRPr="005979EB" w:rsidR="000E6EBC" w:rsidP="551FF0A1" w:rsidRDefault="000E6EBC" w14:paraId="35061E2A" w14:textId="470DE5C4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(12, 'Pix', 20.00, '2023-06-01 14:30:00'),</w:t>
      </w:r>
    </w:p>
    <w:p w:rsidRPr="005979EB" w:rsidR="000E6EBC" w:rsidP="551FF0A1" w:rsidRDefault="000E6EBC" w14:paraId="194113BF" w14:textId="5C22EA30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(13, 'Cartão', 15.00, '2023-06-01 15:00:00'),</w:t>
      </w:r>
    </w:p>
    <w:p w:rsidRPr="005979EB" w:rsidR="000E6EBC" w:rsidP="551FF0A1" w:rsidRDefault="000E6EBC" w14:paraId="71FE7094" w14:textId="0D2881FF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(14, 'Dinheiro', 10.00, '2023-06-01 15:30:00'),</w:t>
      </w:r>
    </w:p>
    <w:p w:rsidRPr="005979EB" w:rsidR="000E6EBC" w:rsidP="551FF0A1" w:rsidRDefault="000E6EBC" w14:paraId="39BACC8D" w14:textId="527BA0FC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(15, 'Pix', 20.00, '2023-06-01 16:00:00'),</w:t>
      </w:r>
    </w:p>
    <w:p w:rsidRPr="005979EB" w:rsidR="000E6EBC" w:rsidP="551FF0A1" w:rsidRDefault="000E6EBC" w14:paraId="65F0355B" w14:textId="662A9B82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(16, 'Cartão', 15.00, '2023-06-01 16:30:00'),</w:t>
      </w:r>
    </w:p>
    <w:p w:rsidRPr="005979EB" w:rsidR="000E6EBC" w:rsidP="551FF0A1" w:rsidRDefault="000E6EBC" w14:paraId="4FB12E05" w14:textId="3F0CF401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(17, 'Dinheiro', 10.00, '2023-06-01 17:00:00'),</w:t>
      </w:r>
    </w:p>
    <w:p w:rsidRPr="005979EB" w:rsidR="000E6EBC" w:rsidP="551FF0A1" w:rsidRDefault="000E6EBC" w14:paraId="7034E809" w14:textId="0B7F326E">
      <w:pPr>
        <w:pStyle w:val="Normal"/>
        <w:spacing w:after="0" w:line="240" w:lineRule="auto"/>
      </w:pPr>
      <w:r w:rsidRPr="551FF0A1" w:rsidR="228044DF">
        <w:rPr>
          <w:rFonts w:ascii="Consolas" w:hAnsi="Consolas" w:cs="Consolas"/>
          <w:color w:val="538135" w:themeColor="accent6" w:themeTint="FF" w:themeShade="BF"/>
          <w:sz w:val="19"/>
          <w:szCs w:val="19"/>
        </w:rPr>
        <w:t>(18, 'Pix', 20.00, '2023-06-01 17:30:00');</w:t>
      </w:r>
    </w:p>
    <w:p w:rsidRPr="005979EB" w:rsidR="000E6EBC" w:rsidP="551FF0A1" w:rsidRDefault="000E6EBC" w14:paraId="55CEA640" w14:textId="3AF38896">
      <w:pPr>
        <w:pStyle w:val="Normal"/>
        <w:spacing w:after="0" w:line="240" w:lineRule="auto"/>
        <w:rPr>
          <w:rFonts w:ascii="Consolas" w:hAnsi="Consolas" w:cs="Consolas"/>
          <w:color w:val="538135" w:themeColor="accent6" w:themeTint="FF" w:themeShade="BF"/>
          <w:sz w:val="19"/>
          <w:szCs w:val="19"/>
        </w:rPr>
      </w:pPr>
    </w:p>
    <w:p w:rsidR="000E6EBC" w:rsidRDefault="000E6EBC" w14:paraId="069AB7A7" w14:textId="0FAC34EF"/>
    <w:p w:rsidR="005979EB" w:rsidRDefault="005979EB" w14:paraId="72436A55" w14:textId="13B941AD">
      <w:pPr>
        <w:rPr>
          <w:b/>
          <w:bCs/>
          <w:sz w:val="32"/>
          <w:szCs w:val="32"/>
        </w:rPr>
      </w:pPr>
    </w:p>
    <w:p w:rsidRPr="000E6EBC" w:rsidR="000E6EBC" w:rsidRDefault="000E6EBC" w14:paraId="5F134EC4" w14:textId="30EF5526">
      <w:pPr>
        <w:rPr>
          <w:b w:val="1"/>
          <w:bCs w:val="1"/>
          <w:sz w:val="32"/>
          <w:szCs w:val="32"/>
        </w:rPr>
      </w:pPr>
      <w:r w:rsidRPr="551FF0A1" w:rsidR="4EB9890F">
        <w:rPr>
          <w:b w:val="1"/>
          <w:bCs w:val="1"/>
          <w:sz w:val="32"/>
          <w:szCs w:val="32"/>
        </w:rPr>
        <w:t xml:space="preserve">Principais consultas mapeadas </w:t>
      </w:r>
      <w:r w:rsidRPr="551FF0A1" w:rsidR="4EB9890F">
        <w:rPr>
          <w:b w:val="1"/>
          <w:bCs w:val="1"/>
          <w:sz w:val="32"/>
          <w:szCs w:val="32"/>
        </w:rPr>
        <w:t xml:space="preserve">baseadas em regras de negócio </w:t>
      </w:r>
    </w:p>
    <w:p w:rsidRPr="00886229" w:rsidR="000E6EBC" w:rsidRDefault="000E6EBC" w14:paraId="04C0A98E" w14:textId="6E355C9D">
      <w:pPr>
        <w:rPr>
          <w:color w:val="BFBFBF" w:themeColor="background1" w:themeShade="BF"/>
        </w:rPr>
      </w:pPr>
    </w:p>
    <w:p w:rsidR="1CE65A78" w:rsidP="551FF0A1" w:rsidRDefault="1CE65A78" w14:paraId="21790F50" w14:textId="5654FCAC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--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1.Quantos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veículos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estão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estacionados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no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momento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?</w:t>
      </w:r>
    </w:p>
    <w:p w:rsidR="1CE65A78" w:rsidP="551FF0A1" w:rsidRDefault="1CE65A78" w14:paraId="74D01135" w14:textId="45463407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SELECT </w:t>
      </w:r>
    </w:p>
    <w:p w:rsidR="1CE65A78" w:rsidP="551FF0A1" w:rsidRDefault="1CE65A78" w14:paraId="4C29D23F" w14:textId="32FC16F3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AS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tipo_vaga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,</w:t>
      </w:r>
    </w:p>
    <w:p w:rsidR="1CE65A78" w:rsidP="551FF0A1" w:rsidRDefault="1CE65A78" w14:paraId="1D55C33A" w14:textId="355B3E8B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COUNT(v.id) AS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quantidade_veiculos_estacionados</w:t>
      </w:r>
    </w:p>
    <w:p w:rsidR="1CE65A78" w:rsidP="551FF0A1" w:rsidRDefault="1CE65A78" w14:paraId="12FF1B6E" w14:textId="0023809A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FROM </w:t>
      </w:r>
    </w:p>
    <w:p w:rsidR="1CE65A78" w:rsidP="551FF0A1" w:rsidRDefault="1CE65A78" w14:paraId="132E662E" w14:textId="2F841078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Vagas v</w:t>
      </w:r>
    </w:p>
    <w:p w:rsidR="1CE65A78" w:rsidP="551FF0A1" w:rsidRDefault="1CE65A78" w14:paraId="185A736A" w14:textId="733F4289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JOIN </w:t>
      </w:r>
    </w:p>
    <w:p w:rsidR="1CE65A78" w:rsidP="551FF0A1" w:rsidRDefault="1CE65A78" w14:paraId="0C67D2AC" w14:textId="17E5F7F7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TipoVaga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tv ON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v.tipo_id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= tv.id</w:t>
      </w:r>
    </w:p>
    <w:p w:rsidR="1CE65A78" w:rsidP="551FF0A1" w:rsidRDefault="1CE65A78" w14:paraId="0E5C4E5C" w14:textId="72BBF301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LEFT JOIN </w:t>
      </w:r>
    </w:p>
    <w:p w:rsidR="1CE65A78" w:rsidP="551FF0A1" w:rsidRDefault="1CE65A78" w14:paraId="1F85FDA8" w14:textId="30211E63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Movimentacoes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m ON v.id =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m.vaga_id</w:t>
      </w:r>
    </w:p>
    <w:p w:rsidR="1CE65A78" w:rsidP="551FF0A1" w:rsidRDefault="1CE65A78" w14:paraId="5521BC26" w14:textId="2B83A9B5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WHERE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</w:p>
    <w:p w:rsidR="1CE65A78" w:rsidP="551FF0A1" w:rsidRDefault="1CE65A78" w14:paraId="4B2CF47E" w14:textId="57B5E708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m.saida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IS NULL</w:t>
      </w:r>
    </w:p>
    <w:p w:rsidR="1CE65A78" w:rsidP="551FF0A1" w:rsidRDefault="1CE65A78" w14:paraId="4D8451B0" w14:textId="006452C2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GROUP BY </w:t>
      </w:r>
    </w:p>
    <w:p w:rsidR="1CE65A78" w:rsidP="551FF0A1" w:rsidRDefault="1CE65A78" w14:paraId="2024EC74" w14:textId="3444732E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;</w:t>
      </w:r>
    </w:p>
    <w:p w:rsidR="1CE65A78" w:rsidP="551FF0A1" w:rsidRDefault="1CE65A78" w14:paraId="6BB001CE" w14:textId="73E71E0E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</w:p>
    <w:p w:rsidR="1CE65A78" w:rsidP="551FF0A1" w:rsidRDefault="1CE65A78" w14:paraId="70326A1B" w14:textId="459AB600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</w:p>
    <w:p w:rsidR="1CE65A78" w:rsidP="551FF0A1" w:rsidRDefault="1CE65A78" w14:paraId="36C7D5C4" w14:textId="52F96F4E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--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2.Qual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é a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receita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total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por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de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veículo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até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o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momento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?</w:t>
      </w:r>
    </w:p>
    <w:p w:rsidR="1CE65A78" w:rsidP="551FF0A1" w:rsidRDefault="1CE65A78" w14:paraId="342C670F" w14:textId="2ADD9664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SELECT </w:t>
      </w:r>
    </w:p>
    <w:p w:rsidR="1CE65A78" w:rsidP="551FF0A1" w:rsidRDefault="1CE65A78" w14:paraId="0C459B35" w14:textId="197538D9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AS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tipo_veiculo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, </w:t>
      </w:r>
    </w:p>
    <w:p w:rsidR="1CE65A78" w:rsidP="551FF0A1" w:rsidRDefault="1CE65A78" w14:paraId="0039DFD4" w14:textId="43CCE151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SUM(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p.valor_pago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) AS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receita_total</w:t>
      </w:r>
    </w:p>
    <w:p w:rsidR="1CE65A78" w:rsidP="551FF0A1" w:rsidRDefault="1CE65A78" w14:paraId="1857A8B3" w14:textId="17315B5C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FROM </w:t>
      </w:r>
    </w:p>
    <w:p w:rsidR="1CE65A78" w:rsidP="551FF0A1" w:rsidRDefault="1CE65A78" w14:paraId="3BD14CC3" w14:textId="7778DAB3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Movimentacoes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m</w:t>
      </w:r>
    </w:p>
    <w:p w:rsidR="1CE65A78" w:rsidP="551FF0A1" w:rsidRDefault="1CE65A78" w14:paraId="061320D9" w14:textId="4076F52C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JOIN </w:t>
      </w:r>
    </w:p>
    <w:p w:rsidR="1CE65A78" w:rsidP="551FF0A1" w:rsidRDefault="1CE65A78" w14:paraId="1386677E" w14:textId="0842DF80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Veiculos v ON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m.veiculo_id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= v.id</w:t>
      </w:r>
    </w:p>
    <w:p w:rsidR="1CE65A78" w:rsidP="551FF0A1" w:rsidRDefault="1CE65A78" w14:paraId="21487CEE" w14:textId="3BA54E43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JOIN </w:t>
      </w:r>
    </w:p>
    <w:p w:rsidR="1CE65A78" w:rsidP="551FF0A1" w:rsidRDefault="1CE65A78" w14:paraId="5B95C46D" w14:textId="313FAF2F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TipoVaga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tv ON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v.tipo_veiculo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=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</w:p>
    <w:p w:rsidR="1CE65A78" w:rsidP="551FF0A1" w:rsidRDefault="1CE65A78" w14:paraId="35D33623" w14:textId="26BD2AAC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JOIN </w:t>
      </w:r>
    </w:p>
    <w:p w:rsidR="1CE65A78" w:rsidP="551FF0A1" w:rsidRDefault="1CE65A78" w14:paraId="0F3B9F3E" w14:textId="596C6699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Pagamentos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p ON m.id =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p.movimentacao_id</w:t>
      </w:r>
    </w:p>
    <w:p w:rsidR="1CE65A78" w:rsidP="551FF0A1" w:rsidRDefault="1CE65A78" w14:paraId="426D82A4" w14:textId="6440AF07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GROUP BY </w:t>
      </w:r>
    </w:p>
    <w:p w:rsidR="1CE65A78" w:rsidP="551FF0A1" w:rsidRDefault="1CE65A78" w14:paraId="30AFBA4C" w14:textId="7F42BC31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;</w:t>
      </w:r>
    </w:p>
    <w:p w:rsidR="1CE65A78" w:rsidP="551FF0A1" w:rsidRDefault="1CE65A78" w14:paraId="32D43FD7" w14:textId="2DAF7253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</w:p>
    <w:p w:rsidR="1CE65A78" w:rsidP="551FF0A1" w:rsidRDefault="1CE65A78" w14:paraId="1AA3E100" w14:textId="3FC5F5D9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</w:p>
    <w:p w:rsidR="1CE65A78" w:rsidP="551FF0A1" w:rsidRDefault="1CE65A78" w14:paraId="5B22406A" w14:textId="28126CFE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--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3.Qual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é a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média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de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receita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por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pagamento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realizado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?</w:t>
      </w:r>
    </w:p>
    <w:p w:rsidR="1CE65A78" w:rsidP="551FF0A1" w:rsidRDefault="1CE65A78" w14:paraId="17284CEB" w14:textId="1AA89D17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SELECT </w:t>
      </w:r>
    </w:p>
    <w:p w:rsidR="1CE65A78" w:rsidP="551FF0A1" w:rsidRDefault="1CE65A78" w14:paraId="4A331145" w14:textId="13BCADCE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AVG(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p.valor_pago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) AS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media_receita</w:t>
      </w:r>
    </w:p>
    <w:p w:rsidR="1CE65A78" w:rsidP="551FF0A1" w:rsidRDefault="1CE65A78" w14:paraId="0244B932" w14:textId="2474F6EC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FROM </w:t>
      </w:r>
    </w:p>
    <w:p w:rsidR="1CE65A78" w:rsidP="551FF0A1" w:rsidRDefault="1CE65A78" w14:paraId="032AF25E" w14:textId="185186F2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Pagamentos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p;</w:t>
      </w:r>
    </w:p>
    <w:p w:rsidR="1CE65A78" w:rsidP="551FF0A1" w:rsidRDefault="1CE65A78" w14:paraId="61D23CB4" w14:textId="241E07DA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</w:p>
    <w:p w:rsidR="1CE65A78" w:rsidP="551FF0A1" w:rsidRDefault="1CE65A78" w14:paraId="054B3FF5" w14:textId="03015BD0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</w:p>
    <w:p w:rsidR="1CE65A78" w:rsidP="551FF0A1" w:rsidRDefault="1CE65A78" w14:paraId="0CA74989" w14:textId="4F99DF37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--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4.Qual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é a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duração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média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por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de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veículo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?</w:t>
      </w:r>
    </w:p>
    <w:p w:rsidR="1CE65A78" w:rsidP="551FF0A1" w:rsidRDefault="1CE65A78" w14:paraId="692BB700" w14:textId="07790060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SELECT </w:t>
      </w:r>
    </w:p>
    <w:p w:rsidR="1CE65A78" w:rsidP="551FF0A1" w:rsidRDefault="1CE65A78" w14:paraId="72E13307" w14:textId="5D2B5E70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AS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tipo_veiculo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, </w:t>
      </w:r>
    </w:p>
    <w:p w:rsidR="1CE65A78" w:rsidP="551FF0A1" w:rsidRDefault="1CE65A78" w14:paraId="23B56224" w14:textId="43415699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AVG(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TIMESTAMPDIFF(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HOUR,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m.entrada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,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IFNULL(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m.saida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,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NOW(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)))) AS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duracao_media_horas</w:t>
      </w:r>
    </w:p>
    <w:p w:rsidR="1CE65A78" w:rsidP="551FF0A1" w:rsidRDefault="1CE65A78" w14:paraId="44D314D9" w14:textId="0D257B0E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FROM </w:t>
      </w:r>
    </w:p>
    <w:p w:rsidR="1CE65A78" w:rsidP="551FF0A1" w:rsidRDefault="1CE65A78" w14:paraId="64A13EE3" w14:textId="5BC04872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Movimentacoes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m</w:t>
      </w:r>
    </w:p>
    <w:p w:rsidR="1CE65A78" w:rsidP="551FF0A1" w:rsidRDefault="1CE65A78" w14:paraId="04BB3B7E" w14:textId="5658DF6E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JOIN </w:t>
      </w:r>
    </w:p>
    <w:p w:rsidR="1CE65A78" w:rsidP="551FF0A1" w:rsidRDefault="1CE65A78" w14:paraId="271B9DEB" w14:textId="37F8501C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Veiculos v ON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m.veiculo_id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= v.id</w:t>
      </w:r>
    </w:p>
    <w:p w:rsidR="1CE65A78" w:rsidP="551FF0A1" w:rsidRDefault="1CE65A78" w14:paraId="0031145E" w14:textId="5F9E3FE4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JOIN </w:t>
      </w:r>
    </w:p>
    <w:p w:rsidR="1CE65A78" w:rsidP="551FF0A1" w:rsidRDefault="1CE65A78" w14:paraId="1543C7B7" w14:textId="29323D40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TipoVaga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tv ON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v.tipo_veiculo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=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</w:p>
    <w:p w:rsidR="1CE65A78" w:rsidP="551FF0A1" w:rsidRDefault="1CE65A78" w14:paraId="0B71DA40" w14:textId="2E3BF1D0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GROUP BY </w:t>
      </w:r>
    </w:p>
    <w:p w:rsidR="1CE65A78" w:rsidP="551FF0A1" w:rsidRDefault="1CE65A78" w14:paraId="6CCE3E79" w14:textId="4EF254D1">
      <w:pPr>
        <w:pStyle w:val="Normal"/>
        <w:spacing w:after="0" w:line="240" w:lineRule="auto"/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</w:pP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 xml:space="preserve">    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tv.descricao</w:t>
      </w:r>
      <w:r w:rsidRPr="551FF0A1" w:rsidR="1CE65A78">
        <w:rPr>
          <w:rFonts w:ascii="Consolas" w:hAnsi="Consolas" w:cs="Consolas"/>
          <w:color w:val="A6A6A6" w:themeColor="background1" w:themeTint="FF" w:themeShade="A6"/>
          <w:sz w:val="19"/>
          <w:szCs w:val="19"/>
          <w:lang w:val="en-US"/>
        </w:rPr>
        <w:t>;</w:t>
      </w:r>
    </w:p>
    <w:p w:rsidR="551FF0A1" w:rsidP="551FF0A1" w:rsidRDefault="551FF0A1" w14:paraId="0DF3928D" w14:textId="4A4184DA">
      <w:pPr>
        <w:pStyle w:val="Normal"/>
        <w:spacing w:after="0" w:line="240" w:lineRule="auto"/>
        <w:rPr>
          <w:rFonts w:ascii="Consolas" w:hAnsi="Consolas" w:cs="Consolas"/>
          <w:color w:val="BFBFBF" w:themeColor="background1" w:themeTint="FF" w:themeShade="BF"/>
          <w:sz w:val="19"/>
          <w:szCs w:val="19"/>
          <w:lang w:val="en-US"/>
        </w:rPr>
      </w:pPr>
    </w:p>
    <w:p w:rsidRPr="00886229" w:rsidR="00886229" w:rsidP="00886229" w:rsidRDefault="00886229" w14:paraId="7143E6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886229" w:rsidP="00886229" w:rsidRDefault="00886229" w14:paraId="54FDB4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:rsidRPr="00886229" w:rsidR="000E6EBC" w:rsidRDefault="000E6EBC" w14:paraId="162C80C9" w14:textId="77777777">
      <w:pPr>
        <w:rPr>
          <w:color w:val="BFBFBF" w:themeColor="background1" w:themeShade="BF"/>
          <w:lang w:val="en-US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72D1E"/>
    <w:rsid w:val="00092CF4"/>
    <w:rsid w:val="000E6EBC"/>
    <w:rsid w:val="000F0229"/>
    <w:rsid w:val="002028E2"/>
    <w:rsid w:val="003967D6"/>
    <w:rsid w:val="003C1F1F"/>
    <w:rsid w:val="003D47FF"/>
    <w:rsid w:val="00444AA4"/>
    <w:rsid w:val="004A0E57"/>
    <w:rsid w:val="004D2745"/>
    <w:rsid w:val="005917A4"/>
    <w:rsid w:val="005979EB"/>
    <w:rsid w:val="005E4CD1"/>
    <w:rsid w:val="00631938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8C76D7"/>
    <w:rsid w:val="009416EA"/>
    <w:rsid w:val="009A5BD2"/>
    <w:rsid w:val="009B378A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0DA7"/>
    <w:rsid w:val="00DF3D09"/>
    <w:rsid w:val="00E212D0"/>
    <w:rsid w:val="00EA2C7F"/>
    <w:rsid w:val="00EC0B64"/>
    <w:rsid w:val="00F359EB"/>
    <w:rsid w:val="00F812D7"/>
    <w:rsid w:val="00F82DE4"/>
    <w:rsid w:val="00F95FD3"/>
    <w:rsid w:val="00FA46DE"/>
    <w:rsid w:val="00FA54D2"/>
    <w:rsid w:val="02FAA697"/>
    <w:rsid w:val="0400A023"/>
    <w:rsid w:val="0983CE4A"/>
    <w:rsid w:val="0C6381D4"/>
    <w:rsid w:val="129ADEB3"/>
    <w:rsid w:val="17EBA357"/>
    <w:rsid w:val="1965D722"/>
    <w:rsid w:val="19C156F5"/>
    <w:rsid w:val="1CE65A78"/>
    <w:rsid w:val="228044DF"/>
    <w:rsid w:val="2547C2B4"/>
    <w:rsid w:val="26C9F9B9"/>
    <w:rsid w:val="3ABCDC8A"/>
    <w:rsid w:val="3B59E3D9"/>
    <w:rsid w:val="42CAB8EB"/>
    <w:rsid w:val="471676BB"/>
    <w:rsid w:val="473BC3B9"/>
    <w:rsid w:val="4EB9890F"/>
    <w:rsid w:val="551FF0A1"/>
    <w:rsid w:val="5B988D92"/>
    <w:rsid w:val="633D0BE2"/>
    <w:rsid w:val="67C010A8"/>
    <w:rsid w:val="6D936C76"/>
    <w:rsid w:val="72D34200"/>
    <w:rsid w:val="7EF3D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072D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5" /><Relationship Type="http://schemas.openxmlformats.org/officeDocument/2006/relationships/hyperlink" Target="https://github.com/Joao-AugustoPF/sistema-de-gestao-de-estacionamento" TargetMode="External" Id="rId4" /><Relationship Type="http://schemas.openxmlformats.org/officeDocument/2006/relationships/image" Target="/media/image3.png" Id="R8f90ea6ae95a4fc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~WRL0001.tmp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Paulo Ronchi Francisconi</lastModifiedBy>
  <revision>5</revision>
  <dcterms:created xsi:type="dcterms:W3CDTF">2024-06-18T23:52:00.0000000Z</dcterms:created>
  <dcterms:modified xsi:type="dcterms:W3CDTF">2024-06-25T19:28:30.3177678Z</dcterms:modified>
</coreProperties>
</file>